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94573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7A60F5EB" w14:textId="77777777" w:rsidR="00D16519" w:rsidRPr="00BB2B0A" w:rsidRDefault="00D16519" w:rsidP="00D1651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63FC10A" w14:textId="77777777" w:rsidR="00D16519" w:rsidRPr="00BB2B0A" w:rsidRDefault="00D16519" w:rsidP="00D1651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6DD44A5" w14:textId="77777777" w:rsidR="00D16519" w:rsidRDefault="00D16519" w:rsidP="00D16519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4D8DBD20" w14:textId="77777777" w:rsidR="00D16519" w:rsidRPr="00BB2B0A" w:rsidRDefault="00D16519" w:rsidP="00D1651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19D4D90" w14:textId="77777777" w:rsidR="00D16519" w:rsidRDefault="00D16519" w:rsidP="00D16519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1AB57E75" w14:textId="77777777" w:rsidR="00D16519" w:rsidRDefault="00D16519" w:rsidP="00D1651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FC10C9F" w14:textId="77777777" w:rsidR="00D16519" w:rsidRDefault="00D16519" w:rsidP="00D16519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019F47A2" w14:textId="77777777" w:rsidR="00D16519" w:rsidRDefault="00D16519" w:rsidP="00D1651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68BD596" w14:textId="77777777" w:rsidR="00D16519" w:rsidRDefault="00D16519" w:rsidP="00D16519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60909BBE" w14:textId="364DFB03" w:rsidR="007B58D0" w:rsidRPr="00BB2B0A" w:rsidRDefault="000D5E92" w:rsidP="00D615A0">
      <w:pPr>
        <w:pStyle w:val="cover--"/>
        <w:rPr>
          <w:rFonts w:ascii="Huawei Sans" w:eastAsia="方正兰亭黑简体" w:hAnsi="Huawei Sans" w:cs="Huawei Sans"/>
          <w:noProof/>
        </w:rPr>
      </w:pPr>
      <w:r>
        <w:rPr>
          <w:rFonts w:ascii="Huawei Sans" w:eastAsia="方正兰亭黑简体" w:hAnsi="Huawei Sans" w:cs="Huawei Sans" w:hint="eastAsia"/>
          <w:noProof/>
        </w:rPr>
        <w:t>H</w:t>
      </w:r>
      <w:r w:rsidR="00C24149">
        <w:rPr>
          <w:rFonts w:ascii="Huawei Sans" w:eastAsia="方正兰亭黑简体" w:hAnsi="Huawei Sans" w:cs="Huawei Sans"/>
          <w:noProof/>
        </w:rPr>
        <w:t>ello</w:t>
      </w:r>
      <w:r>
        <w:rPr>
          <w:rFonts w:ascii="Huawei Sans" w:eastAsia="方正兰亭黑简体" w:hAnsi="Huawei Sans" w:cs="Huawei Sans"/>
          <w:noProof/>
        </w:rPr>
        <w:t>W</w:t>
      </w:r>
      <w:r w:rsidR="001A1848" w:rsidRPr="00BB2B0A">
        <w:rPr>
          <w:rFonts w:ascii="Huawei Sans" w:eastAsia="方正兰亭黑简体" w:hAnsi="Huawei Sans" w:cs="Huawei Sans"/>
          <w:noProof/>
        </w:rPr>
        <w:t>orld</w:t>
      </w:r>
      <w:r w:rsidR="00005D4A" w:rsidRPr="00BB2B0A">
        <w:rPr>
          <w:rFonts w:ascii="Huawei Sans" w:eastAsia="方正兰亭黑简体" w:hAnsi="Huawei Sans" w:cs="Huawei Sans"/>
          <w:noProof/>
        </w:rPr>
        <w:t>程序</w:t>
      </w:r>
      <w:r w:rsidR="00D615A0" w:rsidRPr="00BB2B0A">
        <w:rPr>
          <w:rFonts w:ascii="Huawei Sans" w:eastAsia="方正兰亭黑简体" w:hAnsi="Huawei Sans" w:cs="Huawei Sans"/>
          <w:noProof/>
        </w:rPr>
        <w:t>实验</w:t>
      </w:r>
      <w:r w:rsidR="000C1F8A">
        <w:rPr>
          <w:rFonts w:ascii="Huawei Sans" w:eastAsia="方正兰亭黑简体" w:hAnsi="Huawei Sans" w:cs="Huawei Sans"/>
          <w:noProof/>
        </w:rPr>
        <w:t>手册</w:t>
      </w:r>
    </w:p>
    <w:p w14:paraId="45427A13" w14:textId="5BB9280D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B2B0A">
        <w:rPr>
          <w:rFonts w:ascii="Huawei Sans" w:eastAsia="方正兰亭黑简体" w:hAnsi="Huawei Sans" w:cs="Huawei Sans"/>
          <w:lang w:eastAsia="zh-CN"/>
        </w:rPr>
        <w:t>版本</w:t>
      </w:r>
      <w:r w:rsidR="00EC2D3C" w:rsidRPr="00BB2B0A">
        <w:rPr>
          <w:rFonts w:ascii="Huawei Sans" w:eastAsia="方正兰亭黑简体" w:hAnsi="Huawei Sans" w:cs="Huawei Sans"/>
          <w:lang w:eastAsia="zh-CN"/>
        </w:rPr>
        <w:t>：</w:t>
      </w:r>
      <w:r w:rsidR="00EC2D3C" w:rsidRPr="00BB2B0A">
        <w:rPr>
          <w:rFonts w:ascii="Huawei Sans" w:eastAsia="方正兰亭黑简体" w:hAnsi="Huawei Sans" w:cs="Huawei Sans"/>
          <w:lang w:eastAsia="zh-CN"/>
        </w:rPr>
        <w:t>1</w:t>
      </w:r>
      <w:r w:rsidR="008E4065" w:rsidRPr="00BB2B0A">
        <w:rPr>
          <w:rFonts w:ascii="Huawei Sans" w:eastAsia="方正兰亭黑简体" w:hAnsi="Huawei Sans" w:cs="Huawei Sans"/>
          <w:lang w:eastAsia="zh-CN"/>
        </w:rPr>
        <w:t>.0</w:t>
      </w:r>
    </w:p>
    <w:p w14:paraId="22520186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F112442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CBCA3ED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0" w:name="_Hlk487192005"/>
    </w:p>
    <w:p w14:paraId="496411F5" w14:textId="77777777" w:rsidR="007A2D78" w:rsidRDefault="007A2D78" w:rsidP="00D16519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1F11BF7E" w14:textId="77777777" w:rsidR="007A2D78" w:rsidRDefault="007A2D78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A202D10" w14:textId="77777777" w:rsidR="007A2D78" w:rsidRDefault="007A2D78" w:rsidP="00D16519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2F6D9548" w14:textId="77777777" w:rsidR="007A2D78" w:rsidRPr="00BB2B0A" w:rsidRDefault="007A2D78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B7F274D" w14:textId="77777777" w:rsidR="0020153C" w:rsidRPr="00BB2B0A" w:rsidRDefault="0020153C" w:rsidP="0020153C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4813769C" w14:textId="7334C8EB" w:rsidR="0020153C" w:rsidRPr="00BB2B0A" w:rsidRDefault="00E95985" w:rsidP="0020153C">
      <w:pPr>
        <w:pStyle w:val="cover--"/>
        <w:rPr>
          <w:rFonts w:ascii="Huawei Sans" w:eastAsia="方正兰亭黑简体" w:hAnsi="Huawei Sans" w:cs="Huawei Sans"/>
          <w:noProof/>
        </w:rPr>
      </w:pPr>
      <w:r w:rsidRPr="00BB2B0A">
        <w:rPr>
          <w:rFonts w:ascii="Huawei Sans" w:eastAsia="方正兰亭黑简体" w:hAnsi="Huawei Sans" w:cs="Huawei Sans"/>
          <w:noProof/>
        </w:rPr>
        <w:drawing>
          <wp:inline distT="0" distB="0" distL="0" distR="0" wp14:anchorId="4B0CC92B" wp14:editId="448E62BE">
            <wp:extent cx="1080000" cy="10800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81219-103208(eSpace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D02" w14:textId="77777777" w:rsidR="0020153C" w:rsidRPr="00BB2B0A" w:rsidRDefault="0020153C" w:rsidP="0020153C">
      <w:p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  <w:caps/>
        </w:rPr>
        <w:fldChar w:fldCharType="begin"/>
      </w:r>
      <w:r w:rsidRPr="00BB2B0A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BB2B0A">
        <w:rPr>
          <w:rFonts w:ascii="Huawei Sans" w:eastAsia="方正兰亭黑简体" w:hAnsi="Huawei Sans" w:cs="Huawei Sans"/>
          <w:caps/>
        </w:rPr>
        <w:fldChar w:fldCharType="end"/>
      </w:r>
    </w:p>
    <w:p w14:paraId="57F7A380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B2B0A">
        <w:rPr>
          <w:rFonts w:ascii="Huawei Sans" w:eastAsia="方正兰亭黑简体" w:hAnsi="Huawei Sans" w:cs="Huawei Sans"/>
          <w:lang w:eastAsia="zh-CN"/>
        </w:rPr>
        <w:t>华为技术有限公司</w:t>
      </w:r>
    </w:p>
    <w:bookmarkEnd w:id="0"/>
    <w:p w14:paraId="5248542B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7CB180C9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  <w:sectPr w:rsidR="0020153C" w:rsidRPr="00BB2B0A" w:rsidSect="00837333">
          <w:headerReference w:type="even" r:id="rId13"/>
          <w:footerReference w:type="even" r:id="rId14"/>
          <w:footerReference w:type="default" r:id="rId15"/>
          <w:headerReference w:type="first" r:id="rId16"/>
          <w:pgSz w:w="11907" w:h="16840" w:code="9"/>
          <w:pgMar w:top="0" w:right="0" w:bottom="0" w:left="0" w:header="0" w:footer="0" w:gutter="0"/>
          <w:pgNumType w:start="1"/>
          <w:cols w:space="425"/>
          <w:docGrid w:linePitch="312"/>
        </w:sectPr>
      </w:pPr>
    </w:p>
    <w:bookmarkStart w:id="1" w:name="_Toc437504216" w:displacedByCustomXml="next"/>
    <w:bookmarkStart w:id="2" w:name="_Toc227138864" w:displacedByCustomXml="next"/>
    <w:bookmarkStart w:id="3" w:name="_Toc218425197" w:displacedByCustomXml="next"/>
    <w:bookmarkStart w:id="4" w:name="_Ref218423379" w:displacedByCustomXml="next"/>
    <w:bookmarkStart w:id="5" w:name="_Ref218422900" w:displacedByCustomXml="next"/>
    <w:bookmarkStart w:id="6" w:name="_Ref218422894" w:displacedByCustomXml="next"/>
    <w:bookmarkStart w:id="7" w:name="_Ref218072047" w:displacedByCustomXml="next"/>
    <w:bookmarkStart w:id="8" w:name="_Ref218071784" w:displacedByCustomXml="next"/>
    <w:bookmarkStart w:id="9" w:name="_Ref218071624" w:displacedByCustomXml="next"/>
    <w:bookmarkStart w:id="10" w:name="_Ref218071467" w:displacedByCustomXml="next"/>
    <w:sdt>
      <w:sdtPr>
        <w:rPr>
          <w:rFonts w:ascii="FrutigerNext LT Regular" w:eastAsia="华文细黑" w:hAnsi="FrutigerNext LT Regular" w:cs="Huawei Sans"/>
          <w:b w:val="0"/>
          <w:bCs w:val="0"/>
          <w:kern w:val="2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/>
      <w:sdtContent>
        <w:p w14:paraId="58A7E564" w14:textId="5EE4B147" w:rsidR="00EC2D3C" w:rsidRPr="00965FF9" w:rsidRDefault="004275B9" w:rsidP="004275B9">
          <w:pPr>
            <w:pStyle w:val="Contents"/>
            <w:tabs>
              <w:tab w:val="left" w:pos="3933"/>
              <w:tab w:val="right" w:pos="9779"/>
            </w:tabs>
            <w:jc w:val="left"/>
            <w:rPr>
              <w:rFonts w:cs="Huawei Sans"/>
            </w:rPr>
          </w:pPr>
          <w:r w:rsidRPr="00965FF9">
            <w:rPr>
              <w:rFonts w:cs="Huawei Sans"/>
              <w:b w:val="0"/>
              <w:bCs w:val="0"/>
              <w:kern w:val="2"/>
              <w:sz w:val="21"/>
              <w:szCs w:val="21"/>
              <w:lang w:val="zh-CN"/>
            </w:rPr>
            <w:tab/>
          </w:r>
          <w:r w:rsidRPr="00965FF9">
            <w:rPr>
              <w:rFonts w:cs="Huawei Sans"/>
              <w:b w:val="0"/>
              <w:bCs w:val="0"/>
              <w:kern w:val="2"/>
              <w:sz w:val="21"/>
              <w:szCs w:val="21"/>
              <w:lang w:val="zh-CN"/>
            </w:rPr>
            <w:tab/>
          </w:r>
          <w:r w:rsidR="00EC2D3C" w:rsidRPr="00965FF9">
            <w:rPr>
              <w:rFonts w:cs="Huawei Sans"/>
              <w:lang w:val="zh-CN"/>
            </w:rPr>
            <w:t>目录</w:t>
          </w:r>
        </w:p>
        <w:p w14:paraId="278959B9" w14:textId="77777777" w:rsidR="00736E2E" w:rsidRPr="00965FF9" w:rsidRDefault="00EC2D3C">
          <w:pPr>
            <w:pStyle w:val="12"/>
            <w:tabs>
              <w:tab w:val="right" w:leader="dot" w:pos="9769"/>
            </w:tabs>
            <w:rPr>
              <w:rFonts w:ascii="Huawei Sans" w:eastAsia="方正兰亭黑简体" w:hAnsi="Huawei Sans" w:cstheme="minorBidi"/>
              <w:b w:val="0"/>
              <w:bCs w:val="0"/>
              <w:noProof/>
              <w:sz w:val="21"/>
              <w:szCs w:val="22"/>
            </w:rPr>
          </w:pPr>
          <w:r w:rsidRPr="00965FF9">
            <w:rPr>
              <w:rFonts w:ascii="Huawei Sans" w:eastAsia="方正兰亭黑简体" w:hAnsi="Huawei Sans" w:cs="Huawei Sans"/>
              <w:b w:val="0"/>
              <w:bCs w:val="0"/>
              <w:noProof/>
              <w:sz w:val="20"/>
              <w:szCs w:val="20"/>
            </w:rPr>
            <w:fldChar w:fldCharType="begin"/>
          </w:r>
          <w:r w:rsidRPr="00965FF9">
            <w:rPr>
              <w:rFonts w:ascii="Huawei Sans" w:eastAsia="方正兰亭黑简体" w:hAnsi="Huawei Sans" w:cs="Huawei Sans"/>
            </w:rPr>
            <w:instrText xml:space="preserve"> TOC \o "1-3" \h \z \u </w:instrText>
          </w:r>
          <w:r w:rsidRPr="00965FF9">
            <w:rPr>
              <w:rFonts w:ascii="Huawei Sans" w:eastAsia="方正兰亭黑简体" w:hAnsi="Huawei Sans" w:cs="Huawei Sans"/>
              <w:b w:val="0"/>
              <w:bCs w:val="0"/>
              <w:noProof/>
              <w:sz w:val="20"/>
              <w:szCs w:val="20"/>
            </w:rPr>
            <w:fldChar w:fldCharType="separate"/>
          </w:r>
          <w:hyperlink w:anchor="_Toc53410568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noProof/>
              </w:rPr>
              <w:t>1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  <w:noProof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  <w:noProof/>
              </w:rPr>
              <w:t>课程介绍</w:t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instrText xml:space="preserve"> PAGEREF _Toc53410568 \h </w:instrText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t>2</w:t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fldChar w:fldCharType="end"/>
            </w:r>
          </w:hyperlink>
        </w:p>
        <w:p w14:paraId="5B43C73A" w14:textId="77777777" w:rsidR="00736E2E" w:rsidRPr="00965FF9" w:rsidRDefault="001E5E9C">
          <w:pPr>
            <w:pStyle w:val="20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69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snapToGrid w:val="0"/>
              </w:rPr>
              <w:t>1.1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简介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_Toc53410569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2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523EDEAD" w14:textId="77777777" w:rsidR="00736E2E" w:rsidRPr="00965FF9" w:rsidRDefault="001E5E9C">
          <w:pPr>
            <w:pStyle w:val="20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0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snapToGrid w:val="0"/>
              </w:rPr>
              <w:t>1.2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内容描述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_Toc53410570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2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50F16E2F" w14:textId="77777777" w:rsidR="00736E2E" w:rsidRPr="00965FF9" w:rsidRDefault="001E5E9C">
          <w:pPr>
            <w:pStyle w:val="20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1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snapToGrid w:val="0"/>
              </w:rPr>
              <w:t>1.3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读者知识背景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_Toc53410571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2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591CEB06" w14:textId="77777777" w:rsidR="00736E2E" w:rsidRPr="00965FF9" w:rsidRDefault="001E5E9C">
          <w:pPr>
            <w:pStyle w:val="20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2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snapToGrid w:val="0"/>
              </w:rPr>
              <w:t>1.4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实验环境说明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_Toc53410572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2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457118E0" w14:textId="7E7FFB7E" w:rsidR="00736E2E" w:rsidRPr="00965FF9" w:rsidRDefault="001E5E9C">
          <w:pPr>
            <w:pStyle w:val="12"/>
            <w:tabs>
              <w:tab w:val="right" w:leader="dot" w:pos="9769"/>
            </w:tabs>
            <w:rPr>
              <w:rFonts w:ascii="Huawei Sans" w:eastAsia="方正兰亭黑简体" w:hAnsi="Huawei Sans" w:cstheme="minorBidi"/>
              <w:b w:val="0"/>
              <w:bCs w:val="0"/>
              <w:noProof/>
              <w:sz w:val="21"/>
              <w:szCs w:val="22"/>
            </w:rPr>
          </w:pPr>
          <w:hyperlink w:anchor="_Toc53410573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noProof/>
              </w:rPr>
              <w:t xml:space="preserve">2 </w:t>
            </w:r>
            <w:r w:rsidR="00E24819">
              <w:rPr>
                <w:rStyle w:val="ad"/>
                <w:rFonts w:ascii="Huawei Sans" w:eastAsia="方正兰亭黑简体" w:hAnsi="Huawei Sans" w:cs="Huawei Sans"/>
                <w:noProof/>
              </w:rPr>
              <w:t>Hello</w:t>
            </w:r>
            <w:r w:rsidR="00736E2E" w:rsidRPr="00965FF9">
              <w:rPr>
                <w:rStyle w:val="ad"/>
                <w:rFonts w:ascii="Huawei Sans" w:eastAsia="方正兰亭黑简体" w:hAnsi="Huawei Sans" w:cs="Huawei Sans"/>
                <w:noProof/>
              </w:rPr>
              <w:t>World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  <w:noProof/>
              </w:rPr>
              <w:t>示例程序</w:t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instrText xml:space="preserve"> PAGEREF _Toc53410573 \h </w:instrText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t>3</w:t>
            </w:r>
            <w:r w:rsidR="00736E2E" w:rsidRPr="00965FF9">
              <w:rPr>
                <w:rFonts w:ascii="Huawei Sans" w:eastAsia="方正兰亭黑简体" w:hAnsi="Huawei Sans"/>
                <w:noProof/>
                <w:webHidden/>
              </w:rPr>
              <w:fldChar w:fldCharType="end"/>
            </w:r>
          </w:hyperlink>
        </w:p>
        <w:p w14:paraId="1ED41F18" w14:textId="77777777" w:rsidR="00736E2E" w:rsidRPr="00965FF9" w:rsidRDefault="001E5E9C">
          <w:pPr>
            <w:pStyle w:val="20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4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snapToGrid w:val="0"/>
              </w:rPr>
              <w:t>2.1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实验介绍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_Toc53410574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3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4AB9ADC4" w14:textId="77777777" w:rsidR="00736E2E" w:rsidRPr="00965FF9" w:rsidRDefault="001E5E9C">
          <w:pPr>
            <w:pStyle w:val="31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5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2.1.1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关于本实验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_Toc53410575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3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504C0E12" w14:textId="77777777" w:rsidR="00736E2E" w:rsidRPr="00965FF9" w:rsidRDefault="001E5E9C">
          <w:pPr>
            <w:pStyle w:val="31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6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2.1.2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教学目标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_Toc53410576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3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0C4A887" w14:textId="77777777" w:rsidR="00736E2E" w:rsidRPr="00965FF9" w:rsidRDefault="001E5E9C">
          <w:pPr>
            <w:pStyle w:val="20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7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snapToGrid w:val="0"/>
              </w:rPr>
              <w:t>2.2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实验任务操作指导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_Toc53410577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3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6381EA4E" w14:textId="77777777" w:rsidR="00736E2E" w:rsidRPr="00965FF9" w:rsidRDefault="001E5E9C">
          <w:pPr>
            <w:pStyle w:val="31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8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2.2.1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创建示例程序源码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_Toc53410578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3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0A069312" w14:textId="77777777" w:rsidR="00736E2E" w:rsidRPr="00965FF9" w:rsidRDefault="001E5E9C">
          <w:pPr>
            <w:pStyle w:val="31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79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2.2.2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创建</w:t>
            </w:r>
            <w:r w:rsidR="00736E2E" w:rsidRPr="00965FF9">
              <w:rPr>
                <w:rStyle w:val="ad"/>
                <w:rFonts w:ascii="Huawei Sans" w:eastAsia="方正兰亭黑简体" w:hAnsi="Huawei Sans" w:cs="Huawei Sans"/>
              </w:rPr>
              <w:t>makefile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_Toc53410579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4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3944E01F" w14:textId="77777777" w:rsidR="00736E2E" w:rsidRPr="00965FF9" w:rsidRDefault="001E5E9C">
          <w:pPr>
            <w:pStyle w:val="31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80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2.2.3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进行编译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_Toc53410580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4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2256E326" w14:textId="77777777" w:rsidR="00736E2E" w:rsidRPr="00965FF9" w:rsidRDefault="001E5E9C">
          <w:pPr>
            <w:pStyle w:val="31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81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2.2.4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建立主机配置文件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_Toc53410581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5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7A54F321" w14:textId="77777777" w:rsidR="00736E2E" w:rsidRPr="00965FF9" w:rsidRDefault="001E5E9C">
          <w:pPr>
            <w:pStyle w:val="31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82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2.2.5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运行监测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_Toc53410582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5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28004063" w14:textId="77777777" w:rsidR="00736E2E" w:rsidRPr="00965FF9" w:rsidRDefault="001E5E9C">
          <w:pPr>
            <w:pStyle w:val="20"/>
            <w:tabs>
              <w:tab w:val="right" w:leader="dot" w:pos="976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3410583" w:history="1">
            <w:r w:rsidR="00736E2E" w:rsidRPr="00965FF9">
              <w:rPr>
                <w:rStyle w:val="ad"/>
                <w:rFonts w:ascii="Huawei Sans" w:eastAsia="方正兰亭黑简体" w:hAnsi="Huawei Sans" w:cs="Huawei Sans"/>
                <w:snapToGrid w:val="0"/>
              </w:rPr>
              <w:t>2.3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36E2E" w:rsidRPr="00965FF9">
              <w:rPr>
                <w:rStyle w:val="ad"/>
                <w:rFonts w:ascii="Huawei Sans" w:eastAsia="方正兰亭黑简体" w:hAnsi="Huawei Sans" w:cs="Huawei Sans" w:hint="eastAsia"/>
              </w:rPr>
              <w:t>思考题及答案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ab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instrText xml:space="preserve"> PAGEREF _Toc53410583 \h </w:instrText>
            </w:r>
            <w:r w:rsidR="00736E2E" w:rsidRPr="00965FF9">
              <w:rPr>
                <w:rFonts w:ascii="Huawei Sans" w:eastAsia="方正兰亭黑简体" w:hAnsi="Huawei Sans"/>
                <w:webHidden/>
              </w:rPr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36E2E" w:rsidRPr="00965FF9">
              <w:rPr>
                <w:rFonts w:ascii="Huawei Sans" w:eastAsia="方正兰亭黑简体" w:hAnsi="Huawei Sans"/>
                <w:webHidden/>
              </w:rPr>
              <w:t>6</w:t>
            </w:r>
            <w:r w:rsidR="00736E2E" w:rsidRPr="00965FF9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1FC0066" w14:textId="77777777" w:rsidR="00EC2D3C" w:rsidRPr="00BB2B0A" w:rsidRDefault="00EC2D3C" w:rsidP="00EC2D3C">
          <w:pPr>
            <w:rPr>
              <w:rFonts w:ascii="Huawei Sans" w:eastAsia="方正兰亭黑简体" w:hAnsi="Huawei Sans" w:cs="Huawei Sans"/>
              <w:lang w:val="zh-CN"/>
            </w:rPr>
          </w:pPr>
          <w:r w:rsidRPr="00965FF9">
            <w:rPr>
              <w:rFonts w:ascii="Huawei Sans" w:eastAsia="方正兰亭黑简体" w:hAnsi="Huawei Sans" w:cs="Huawei Sans"/>
              <w:b/>
              <w:bCs/>
              <w:lang w:val="zh-CN"/>
            </w:rPr>
            <w:fldChar w:fldCharType="end"/>
          </w:r>
        </w:p>
      </w:sdtContent>
    </w:sdt>
    <w:p w14:paraId="0BA7FC3C" w14:textId="25629A98" w:rsidR="00EC2D3C" w:rsidRPr="00BB2B0A" w:rsidRDefault="00EC2D3C" w:rsidP="00EC2D3C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BB2B0A">
        <w:rPr>
          <w:rFonts w:ascii="Huawei Sans" w:eastAsia="方正兰亭黑简体" w:hAnsi="Huawei Sans" w:cs="Huawei Sans"/>
          <w:lang w:val="zh-CN"/>
        </w:rPr>
        <w:br w:type="page"/>
      </w:r>
    </w:p>
    <w:p w14:paraId="14D5BC86" w14:textId="0BFF6FFB" w:rsidR="00EC2D3C" w:rsidRPr="00BB2B0A" w:rsidRDefault="00EC2D3C" w:rsidP="004F48C1">
      <w:pPr>
        <w:pStyle w:val="1"/>
        <w:ind w:left="989" w:hangingChars="224" w:hanging="989"/>
        <w:rPr>
          <w:rFonts w:cs="Huawei Sans"/>
        </w:rPr>
      </w:pPr>
      <w:bookmarkStart w:id="11" w:name="_Toc227138863"/>
      <w:bookmarkStart w:id="12" w:name="_Toc437519530"/>
      <w:bookmarkStart w:id="13" w:name="_Toc53410568"/>
      <w:bookmarkStart w:id="14" w:name="前言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 w:rsidRPr="00BB2B0A">
        <w:rPr>
          <w:rFonts w:cs="Huawei Sans"/>
        </w:rPr>
        <w:t>课程介绍</w:t>
      </w:r>
      <w:bookmarkEnd w:id="11"/>
      <w:bookmarkEnd w:id="12"/>
      <w:bookmarkEnd w:id="13"/>
    </w:p>
    <w:p w14:paraId="116EDD47" w14:textId="66AE25C3" w:rsidR="0020153C" w:rsidRPr="00BB2B0A" w:rsidRDefault="00EC2D3C" w:rsidP="00EC2D3C">
      <w:pPr>
        <w:pStyle w:val="2"/>
        <w:rPr>
          <w:rFonts w:cs="Huawei Sans"/>
        </w:rPr>
      </w:pPr>
      <w:bookmarkStart w:id="15" w:name="_Toc53410569"/>
      <w:bookmarkEnd w:id="14"/>
      <w:r w:rsidRPr="00BB2B0A">
        <w:rPr>
          <w:rFonts w:cs="Huawei Sans"/>
        </w:rPr>
        <w:t>简介</w:t>
      </w:r>
      <w:bookmarkEnd w:id="15"/>
    </w:p>
    <w:p w14:paraId="652B9806" w14:textId="6BB7FC31" w:rsidR="0020153C" w:rsidRPr="00BB2B0A" w:rsidRDefault="00417BA3" w:rsidP="00F47143">
      <w:pPr>
        <w:pStyle w:val="1e"/>
        <w:rPr>
          <w:rFonts w:cs="Huawei Sans"/>
        </w:rPr>
      </w:pPr>
      <w:r w:rsidRPr="00BB2B0A">
        <w:rPr>
          <w:rFonts w:cs="Huawei Sans"/>
        </w:rPr>
        <w:t>本书适用于</w:t>
      </w:r>
      <w:r w:rsidR="00937127" w:rsidRPr="00BB2B0A">
        <w:rPr>
          <w:rFonts w:cs="Huawei Sans"/>
        </w:rPr>
        <w:t>学习</w:t>
      </w:r>
      <w:r w:rsidR="00005D4A" w:rsidRPr="00BB2B0A">
        <w:rPr>
          <w:rFonts w:cs="Huawei Sans"/>
        </w:rPr>
        <w:t>并行计算</w:t>
      </w:r>
      <w:r w:rsidR="00937127" w:rsidRPr="00BB2B0A">
        <w:rPr>
          <w:rFonts w:cs="Huawei Sans"/>
        </w:rPr>
        <w:t>课程的学生进行实验练习</w:t>
      </w:r>
      <w:r w:rsidRPr="00BB2B0A">
        <w:rPr>
          <w:rFonts w:cs="Huawei Sans"/>
        </w:rPr>
        <w:t>，</w:t>
      </w:r>
      <w:r w:rsidR="00937127" w:rsidRPr="00BB2B0A">
        <w:rPr>
          <w:rFonts w:cs="Huawei Sans"/>
        </w:rPr>
        <w:t>完成本实验手册后，</w:t>
      </w:r>
      <w:r w:rsidRPr="00BB2B0A">
        <w:rPr>
          <w:rFonts w:cs="Huawei Sans"/>
        </w:rPr>
        <w:t>您将能</w:t>
      </w:r>
      <w:r w:rsidR="00937127" w:rsidRPr="00BB2B0A">
        <w:rPr>
          <w:rFonts w:cs="Huawei Sans"/>
        </w:rPr>
        <w:t>更加充分理解</w:t>
      </w:r>
      <w:r w:rsidR="004F48C1" w:rsidRPr="00BB2B0A">
        <w:rPr>
          <w:rFonts w:cs="Huawei Sans"/>
        </w:rPr>
        <w:t>集群</w:t>
      </w:r>
      <w:r w:rsidR="004F48C1" w:rsidRPr="00BB2B0A">
        <w:rPr>
          <w:rFonts w:cs="Huawei Sans"/>
        </w:rPr>
        <w:t>MPI</w:t>
      </w:r>
      <w:r w:rsidR="004F48C1" w:rsidRPr="00BB2B0A">
        <w:rPr>
          <w:rFonts w:cs="Huawei Sans"/>
        </w:rPr>
        <w:t>并行计算的搭建、配置及运行，掌握在华为鲲鹏上如何运行</w:t>
      </w:r>
      <w:r w:rsidR="00937127" w:rsidRPr="00BB2B0A">
        <w:rPr>
          <w:rFonts w:cs="Huawei Sans"/>
        </w:rPr>
        <w:t>。</w:t>
      </w:r>
    </w:p>
    <w:p w14:paraId="547416F7" w14:textId="42D7A1D2" w:rsidR="0020153C" w:rsidRPr="00BB2B0A" w:rsidRDefault="0020153C" w:rsidP="00EC2D3C">
      <w:pPr>
        <w:pStyle w:val="2"/>
        <w:rPr>
          <w:rFonts w:cs="Huawei Sans"/>
        </w:rPr>
      </w:pPr>
      <w:bookmarkStart w:id="16" w:name="_Toc53410570"/>
      <w:r w:rsidRPr="00BB2B0A">
        <w:rPr>
          <w:rFonts w:cs="Huawei Sans"/>
        </w:rPr>
        <w:t>内容描述</w:t>
      </w:r>
      <w:bookmarkEnd w:id="16"/>
    </w:p>
    <w:p w14:paraId="614587B8" w14:textId="706405B0" w:rsidR="00C828FB" w:rsidRPr="00BB2B0A" w:rsidRDefault="00C828FB" w:rsidP="004F48C1">
      <w:pPr>
        <w:pStyle w:val="1e"/>
        <w:rPr>
          <w:rFonts w:cs="Huawei Sans"/>
        </w:rPr>
      </w:pPr>
      <w:r w:rsidRPr="00BB2B0A">
        <w:rPr>
          <w:rFonts w:cs="Huawei Sans"/>
        </w:rPr>
        <w:t>本实验指导书</w:t>
      </w:r>
      <w:r w:rsidR="006963CD" w:rsidRPr="00BB2B0A">
        <w:rPr>
          <w:rFonts w:cs="Huawei Sans"/>
        </w:rPr>
        <w:t>通过在华为鲲鹏上，编译运行简单的</w:t>
      </w:r>
      <w:r w:rsidR="004E5B88">
        <w:rPr>
          <w:rFonts w:cs="Huawei Sans"/>
        </w:rPr>
        <w:t>H</w:t>
      </w:r>
      <w:r w:rsidR="00E24819">
        <w:rPr>
          <w:rFonts w:cs="Huawei Sans"/>
        </w:rPr>
        <w:t>ello</w:t>
      </w:r>
      <w:r w:rsidR="004E5B88">
        <w:rPr>
          <w:rFonts w:cs="Huawei Sans"/>
        </w:rPr>
        <w:t>W</w:t>
      </w:r>
      <w:r w:rsidR="006963CD" w:rsidRPr="00BB2B0A">
        <w:rPr>
          <w:rFonts w:cs="Huawei Sans"/>
        </w:rPr>
        <w:t>orld</w:t>
      </w:r>
      <w:r w:rsidR="006963CD" w:rsidRPr="00BB2B0A">
        <w:rPr>
          <w:rFonts w:cs="Huawei Sans"/>
        </w:rPr>
        <w:t>示例程序</w:t>
      </w:r>
      <w:r w:rsidR="004F48C1" w:rsidRPr="00BB2B0A">
        <w:rPr>
          <w:rFonts w:cs="Huawei Sans"/>
        </w:rPr>
        <w:t>。完成</w:t>
      </w:r>
      <w:r w:rsidRPr="00BB2B0A">
        <w:rPr>
          <w:rFonts w:cs="Huawei Sans"/>
        </w:rPr>
        <w:t>实验操作后，读者会掌握</w:t>
      </w:r>
      <w:r w:rsidR="004F48C1" w:rsidRPr="00BB2B0A">
        <w:rPr>
          <w:rFonts w:cs="Huawei Sans"/>
        </w:rPr>
        <w:t>简单的程序编写，集群</w:t>
      </w:r>
      <w:r w:rsidR="004F48C1" w:rsidRPr="00BB2B0A">
        <w:rPr>
          <w:rFonts w:cs="Huawei Sans"/>
        </w:rPr>
        <w:t>MPI</w:t>
      </w:r>
      <w:r w:rsidR="004F48C1" w:rsidRPr="00BB2B0A">
        <w:rPr>
          <w:rFonts w:cs="Huawei Sans"/>
        </w:rPr>
        <w:t>并行计算的配置以及加深对并行计算的了解。</w:t>
      </w:r>
    </w:p>
    <w:p w14:paraId="06D9B213" w14:textId="73E79212" w:rsidR="0020153C" w:rsidRPr="00BB2B0A" w:rsidRDefault="0020153C" w:rsidP="00EC2D3C">
      <w:pPr>
        <w:pStyle w:val="2"/>
        <w:rPr>
          <w:rFonts w:cs="Huawei Sans"/>
        </w:rPr>
      </w:pPr>
      <w:bookmarkStart w:id="17" w:name="_Toc53410571"/>
      <w:r w:rsidRPr="00BB2B0A">
        <w:rPr>
          <w:rFonts w:cs="Huawei Sans"/>
        </w:rPr>
        <w:t>读者知识背景</w:t>
      </w:r>
      <w:bookmarkEnd w:id="17"/>
    </w:p>
    <w:p w14:paraId="6686FC3B" w14:textId="75344D70" w:rsidR="00304100" w:rsidRPr="00BB2B0A" w:rsidRDefault="00304100" w:rsidP="00304100">
      <w:pPr>
        <w:ind w:left="1021"/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本课程为</w:t>
      </w:r>
      <w:r w:rsidR="00005D4A" w:rsidRPr="00BB2B0A">
        <w:rPr>
          <w:rFonts w:ascii="Huawei Sans" w:eastAsia="方正兰亭黑简体" w:hAnsi="Huawei Sans" w:cs="Huawei Sans"/>
        </w:rPr>
        <w:t>并行计算</w:t>
      </w:r>
      <w:r w:rsidRPr="00BB2B0A">
        <w:rPr>
          <w:rFonts w:ascii="Huawei Sans" w:eastAsia="方正兰亭黑简体" w:hAnsi="Huawei Sans" w:cs="Huawei Sans"/>
        </w:rPr>
        <w:t>基础课程，为了更好地掌握本书内容，阅读本书的读者应首先具备以下基本条件：</w:t>
      </w:r>
    </w:p>
    <w:p w14:paraId="5F89F5A1" w14:textId="6576E303" w:rsidR="005D1F48" w:rsidRPr="00BB2B0A" w:rsidRDefault="005D1F48" w:rsidP="0094302A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具备基本的</w:t>
      </w:r>
      <w:r w:rsidR="00005D4A" w:rsidRPr="00BB2B0A">
        <w:rPr>
          <w:rFonts w:ascii="Huawei Sans" w:eastAsia="方正兰亭黑简体" w:hAnsi="Huawei Sans" w:cs="Huawei Sans"/>
        </w:rPr>
        <w:t>Linux</w:t>
      </w:r>
      <w:r w:rsidR="00005D4A" w:rsidRPr="00BB2B0A">
        <w:rPr>
          <w:rFonts w:ascii="Huawei Sans" w:eastAsia="方正兰亭黑简体" w:hAnsi="Huawei Sans" w:cs="Huawei Sans"/>
        </w:rPr>
        <w:t>命令能力</w:t>
      </w:r>
      <w:r w:rsidRPr="00BB2B0A">
        <w:rPr>
          <w:rFonts w:ascii="Huawei Sans" w:eastAsia="方正兰亭黑简体" w:hAnsi="Huawei Sans" w:cs="Huawei Sans"/>
        </w:rPr>
        <w:t>；</w:t>
      </w:r>
    </w:p>
    <w:p w14:paraId="50AEBD36" w14:textId="2131E503" w:rsidR="00304100" w:rsidRPr="00BB2B0A" w:rsidRDefault="005D1F48" w:rsidP="00304100">
      <w:pPr>
        <w:pStyle w:val="2"/>
        <w:rPr>
          <w:rFonts w:cs="Huawei Sans"/>
        </w:rPr>
      </w:pPr>
      <w:bookmarkStart w:id="18" w:name="_Toc53410572"/>
      <w:r w:rsidRPr="00BB2B0A">
        <w:rPr>
          <w:rFonts w:cs="Huawei Sans"/>
        </w:rPr>
        <w:t>实验环境说明</w:t>
      </w:r>
      <w:bookmarkEnd w:id="18"/>
    </w:p>
    <w:p w14:paraId="0875CD77" w14:textId="3220FC87" w:rsidR="005D1F48" w:rsidRPr="00BB2B0A" w:rsidRDefault="00005D4A" w:rsidP="0094302A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华为鲲鹏云主机、</w:t>
      </w:r>
      <w:r w:rsidRPr="00BB2B0A">
        <w:rPr>
          <w:rFonts w:ascii="Huawei Sans" w:eastAsia="方正兰亭黑简体" w:hAnsi="Huawei Sans" w:cs="Huawei Sans"/>
        </w:rPr>
        <w:t>openEuler 20.03</w:t>
      </w:r>
      <w:r w:rsidRPr="00BB2B0A">
        <w:rPr>
          <w:rFonts w:ascii="Huawei Sans" w:eastAsia="方正兰亭黑简体" w:hAnsi="Huawei Sans" w:cs="Huawei Sans"/>
        </w:rPr>
        <w:t>操作系统</w:t>
      </w:r>
      <w:r w:rsidR="005D1F48" w:rsidRPr="00BB2B0A">
        <w:rPr>
          <w:rFonts w:ascii="Huawei Sans" w:eastAsia="方正兰亭黑简体" w:hAnsi="Huawei Sans" w:cs="Huawei Sans"/>
        </w:rPr>
        <w:t>；</w:t>
      </w:r>
    </w:p>
    <w:p w14:paraId="2A57FDD0" w14:textId="15DB20F4" w:rsidR="005D1F48" w:rsidRPr="00BB2B0A" w:rsidRDefault="005D1F48" w:rsidP="0094302A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安装</w:t>
      </w:r>
      <w:r w:rsidR="00005D4A" w:rsidRPr="00BB2B0A">
        <w:rPr>
          <w:rFonts w:ascii="Huawei Sans" w:eastAsia="方正兰亭黑简体" w:hAnsi="Huawei Sans" w:cs="Huawei Sans"/>
        </w:rPr>
        <w:t>mpich-3.3.2.tar.gz</w:t>
      </w:r>
      <w:r w:rsidRPr="00BB2B0A">
        <w:rPr>
          <w:rFonts w:ascii="Huawei Sans" w:eastAsia="方正兰亭黑简体" w:hAnsi="Huawei Sans" w:cs="Huawei Sans"/>
        </w:rPr>
        <w:t>；</w:t>
      </w:r>
    </w:p>
    <w:p w14:paraId="1F63CD8B" w14:textId="06B5797E" w:rsidR="00C37FB9" w:rsidRPr="00BB2B0A" w:rsidRDefault="005D1F48" w:rsidP="0094302A">
      <w:pPr>
        <w:numPr>
          <w:ilvl w:val="0"/>
          <w:numId w:val="16"/>
        </w:numPr>
        <w:rPr>
          <w:rStyle w:val="affff4"/>
          <w:rFonts w:ascii="Huawei Sans" w:eastAsia="方正兰亭黑简体" w:hAnsi="Huawei Sans" w:cs="Huawei Sans"/>
          <w:i w:val="0"/>
          <w:iCs w:val="0"/>
          <w:color w:val="auto"/>
        </w:rPr>
      </w:pPr>
      <w:r w:rsidRPr="00BB2B0A">
        <w:rPr>
          <w:rFonts w:ascii="Huawei Sans" w:eastAsia="方正兰亭黑简体" w:hAnsi="Huawei Sans" w:cs="Huawei Sans"/>
        </w:rPr>
        <w:t>每套实验环境可供</w:t>
      </w:r>
      <w:r w:rsidRPr="00BB2B0A">
        <w:rPr>
          <w:rFonts w:ascii="Huawei Sans" w:eastAsia="方正兰亭黑简体" w:hAnsi="Huawei Sans" w:cs="Huawei Sans"/>
        </w:rPr>
        <w:t>1</w:t>
      </w:r>
      <w:r w:rsidRPr="00BB2B0A">
        <w:rPr>
          <w:rFonts w:ascii="Huawei Sans" w:eastAsia="方正兰亭黑简体" w:hAnsi="Huawei Sans" w:cs="Huawei Sans"/>
        </w:rPr>
        <w:t>名学员上机操作。</w:t>
      </w:r>
      <w:r w:rsidR="00A03BCB" w:rsidRPr="00BB2B0A">
        <w:rPr>
          <w:rFonts w:ascii="Huawei Sans" w:eastAsia="方正兰亭黑简体" w:hAnsi="Huawei Sans" w:cs="Huawei Sans"/>
        </w:rPr>
        <w:br w:type="page"/>
      </w:r>
    </w:p>
    <w:p w14:paraId="79C34E51" w14:textId="1DF67093" w:rsidR="00216E2E" w:rsidRPr="00BB2B0A" w:rsidRDefault="005500C2" w:rsidP="00216E2E">
      <w:pPr>
        <w:pStyle w:val="1"/>
        <w:rPr>
          <w:rFonts w:cs="Huawei Sans"/>
        </w:rPr>
      </w:pPr>
      <w:bookmarkStart w:id="19" w:name="_Toc53410573"/>
      <w:r>
        <w:rPr>
          <w:rFonts w:cs="Huawei Sans"/>
        </w:rPr>
        <w:t>H</w:t>
      </w:r>
      <w:r w:rsidR="00E24819">
        <w:rPr>
          <w:rFonts w:cs="Huawei Sans"/>
        </w:rPr>
        <w:t>ello</w:t>
      </w:r>
      <w:r>
        <w:rPr>
          <w:rFonts w:cs="Huawei Sans"/>
        </w:rPr>
        <w:t>W</w:t>
      </w:r>
      <w:r w:rsidR="001A1848" w:rsidRPr="00BB2B0A">
        <w:rPr>
          <w:rFonts w:cs="Huawei Sans"/>
        </w:rPr>
        <w:t>orld</w:t>
      </w:r>
      <w:r w:rsidR="001A1848" w:rsidRPr="00BB2B0A">
        <w:rPr>
          <w:rFonts w:cs="Huawei Sans"/>
        </w:rPr>
        <w:t>示例程序</w:t>
      </w:r>
      <w:bookmarkEnd w:id="19"/>
    </w:p>
    <w:p w14:paraId="54A075A8" w14:textId="77777777" w:rsidR="00216E2E" w:rsidRPr="00BB2B0A" w:rsidRDefault="00216E2E" w:rsidP="00216E2E">
      <w:pPr>
        <w:pStyle w:val="2"/>
        <w:rPr>
          <w:rFonts w:cs="Huawei Sans"/>
        </w:rPr>
      </w:pPr>
      <w:bookmarkStart w:id="20" w:name="_Toc53410574"/>
      <w:r w:rsidRPr="00BB2B0A">
        <w:rPr>
          <w:rFonts w:cs="Huawei Sans"/>
        </w:rPr>
        <w:t>实验介绍</w:t>
      </w:r>
      <w:bookmarkEnd w:id="20"/>
    </w:p>
    <w:p w14:paraId="5130BCD2" w14:textId="77777777" w:rsidR="00216E2E" w:rsidRPr="00BB2B0A" w:rsidRDefault="00216E2E" w:rsidP="00216E2E">
      <w:pPr>
        <w:pStyle w:val="3"/>
        <w:rPr>
          <w:rFonts w:cs="Huawei Sans"/>
          <w:bCs/>
          <w:i/>
          <w:iCs/>
          <w:color w:val="0000FF"/>
          <w:kern w:val="2"/>
          <w:sz w:val="21"/>
        </w:rPr>
      </w:pPr>
      <w:bookmarkStart w:id="21" w:name="_Toc53410575"/>
      <w:r w:rsidRPr="00BB2B0A">
        <w:rPr>
          <w:rFonts w:cs="Huawei Sans"/>
        </w:rPr>
        <w:t>关于本实验</w:t>
      </w:r>
      <w:bookmarkEnd w:id="21"/>
    </w:p>
    <w:p w14:paraId="3A446807" w14:textId="12D76C0B" w:rsidR="00AA462E" w:rsidRPr="00BB2B0A" w:rsidRDefault="00B92ECA" w:rsidP="00AA462E">
      <w:pPr>
        <w:pStyle w:val="1e"/>
        <w:rPr>
          <w:rFonts w:cs="Huawei Sans"/>
        </w:rPr>
      </w:pPr>
      <w:r w:rsidRPr="00BB2B0A">
        <w:rPr>
          <w:rFonts w:cs="Huawei Sans"/>
        </w:rPr>
        <w:t>实现</w:t>
      </w:r>
      <w:r w:rsidR="00B63245" w:rsidRPr="00BB2B0A">
        <w:rPr>
          <w:rFonts w:cs="Huawei Sans"/>
        </w:rPr>
        <w:t>多台主机</w:t>
      </w:r>
      <w:r w:rsidR="00A03BCB" w:rsidRPr="00BB2B0A">
        <w:rPr>
          <w:rFonts w:cs="Huawei Sans"/>
        </w:rPr>
        <w:t>mpi_hello_world</w:t>
      </w:r>
      <w:r w:rsidR="00A03BCB" w:rsidRPr="00BB2B0A">
        <w:rPr>
          <w:rFonts w:cs="Huawei Sans"/>
        </w:rPr>
        <w:t>的编译运</w:t>
      </w:r>
      <w:r w:rsidR="00A03BCB" w:rsidRPr="00BB2B0A">
        <w:rPr>
          <w:rFonts w:eastAsia="Microsoft JhengHei" w:cs="Huawei Sans"/>
        </w:rPr>
        <w:t>⾏</w:t>
      </w:r>
      <w:r w:rsidR="00AA462E" w:rsidRPr="00BB2B0A">
        <w:rPr>
          <w:rFonts w:cs="Huawei Sans"/>
        </w:rPr>
        <w:t>。</w:t>
      </w:r>
    </w:p>
    <w:p w14:paraId="0C336BFE" w14:textId="777B693C" w:rsidR="00216E2E" w:rsidRPr="00BB2B0A" w:rsidRDefault="00216E2E" w:rsidP="00AA462E">
      <w:pPr>
        <w:pStyle w:val="3"/>
        <w:rPr>
          <w:rFonts w:cs="Huawei Sans"/>
        </w:rPr>
      </w:pPr>
      <w:bookmarkStart w:id="22" w:name="_Toc53410576"/>
      <w:r w:rsidRPr="00BB2B0A">
        <w:rPr>
          <w:rFonts w:cs="Huawei Sans"/>
        </w:rPr>
        <w:t>教学目标</w:t>
      </w:r>
      <w:bookmarkEnd w:id="22"/>
    </w:p>
    <w:p w14:paraId="5894C6B0" w14:textId="7DA18D15" w:rsidR="00216E2E" w:rsidRPr="00BB2B0A" w:rsidRDefault="00AA462E" w:rsidP="00A03BCB">
      <w:pPr>
        <w:pStyle w:val="1e"/>
        <w:rPr>
          <w:rFonts w:cs="Huawei Sans"/>
        </w:rPr>
      </w:pPr>
      <w:r w:rsidRPr="00BB2B0A">
        <w:rPr>
          <w:rFonts w:cs="Huawei Sans"/>
        </w:rPr>
        <w:t>掌握</w:t>
      </w:r>
      <w:r w:rsidR="00B63245" w:rsidRPr="00BB2B0A">
        <w:rPr>
          <w:rFonts w:cs="Huawei Sans"/>
        </w:rPr>
        <w:t>多台主机</w:t>
      </w:r>
      <w:r w:rsidR="00A03BCB" w:rsidRPr="00BB2B0A">
        <w:rPr>
          <w:rFonts w:cs="Huawei Sans"/>
        </w:rPr>
        <w:t>mpi_hello_world</w:t>
      </w:r>
      <w:r w:rsidR="00A03BCB" w:rsidRPr="00BB2B0A">
        <w:rPr>
          <w:rFonts w:cs="Huawei Sans"/>
        </w:rPr>
        <w:t>的编译运</w:t>
      </w:r>
      <w:r w:rsidR="00A03BCB" w:rsidRPr="00BB2B0A">
        <w:rPr>
          <w:rFonts w:eastAsia="Microsoft JhengHei" w:cs="Huawei Sans"/>
        </w:rPr>
        <w:t>⾏</w:t>
      </w:r>
      <w:r w:rsidRPr="00BB2B0A">
        <w:rPr>
          <w:rFonts w:cs="Huawei Sans"/>
        </w:rPr>
        <w:t>。</w:t>
      </w:r>
    </w:p>
    <w:p w14:paraId="51EE6357" w14:textId="36447169" w:rsidR="00216E2E" w:rsidRPr="00BB2B0A" w:rsidRDefault="00216E2E" w:rsidP="001251DA">
      <w:pPr>
        <w:pStyle w:val="2"/>
        <w:rPr>
          <w:rFonts w:cs="Huawei Sans"/>
        </w:rPr>
      </w:pPr>
      <w:bookmarkStart w:id="23" w:name="_Toc53410577"/>
      <w:r w:rsidRPr="00BB2B0A">
        <w:rPr>
          <w:rFonts w:cs="Huawei Sans"/>
        </w:rPr>
        <w:t>实验任务操作指导</w:t>
      </w:r>
      <w:bookmarkEnd w:id="23"/>
    </w:p>
    <w:p w14:paraId="4165E469" w14:textId="2F34CCFE" w:rsidR="00216E2E" w:rsidRPr="00BB2B0A" w:rsidRDefault="00A03BCB" w:rsidP="00216E2E">
      <w:pPr>
        <w:pStyle w:val="3"/>
        <w:spacing w:after="160"/>
        <w:rPr>
          <w:rFonts w:cs="Huawei Sans"/>
        </w:rPr>
      </w:pPr>
      <w:bookmarkStart w:id="24" w:name="_Toc53410578"/>
      <w:r w:rsidRPr="00BB2B0A">
        <w:rPr>
          <w:rFonts w:cs="Huawei Sans"/>
        </w:rPr>
        <w:t>创建示例程序源码</w:t>
      </w:r>
      <w:bookmarkEnd w:id="24"/>
    </w:p>
    <w:p w14:paraId="71B0A803" w14:textId="08E3089F" w:rsidR="00A03BCB" w:rsidRPr="00BB2B0A" w:rsidRDefault="00A03BCB" w:rsidP="00736930">
      <w:pPr>
        <w:pStyle w:val="1e"/>
        <w:rPr>
          <w:rFonts w:cs="Huawei Sans"/>
        </w:rPr>
      </w:pPr>
      <w:r w:rsidRPr="00BB2B0A">
        <w:rPr>
          <w:rFonts w:cs="Huawei Sans"/>
        </w:rPr>
        <w:t>以下步骤均在</w:t>
      </w:r>
      <w:r w:rsidRPr="00BB2B0A">
        <w:rPr>
          <w:rFonts w:cs="Huawei Sans"/>
        </w:rPr>
        <w:t>ecs-</w:t>
      </w:r>
      <w:r w:rsidR="00585F28">
        <w:rPr>
          <w:rFonts w:cs="Huawei Sans" w:hint="eastAsia"/>
        </w:rPr>
        <w:t>hw</w:t>
      </w:r>
      <w:r w:rsidRPr="00BB2B0A">
        <w:rPr>
          <w:rFonts w:cs="Huawei Sans"/>
        </w:rPr>
        <w:t>-0001</w:t>
      </w:r>
      <w:r w:rsidRPr="00BB2B0A">
        <w:rPr>
          <w:rFonts w:cs="Huawei Sans"/>
        </w:rPr>
        <w:t>上执行。</w:t>
      </w:r>
    </w:p>
    <w:p w14:paraId="707066D0" w14:textId="5FD4F94C" w:rsidR="00A03BCB" w:rsidRPr="00BB2B0A" w:rsidRDefault="00A03BCB" w:rsidP="00A03BCB">
      <w:pPr>
        <w:pStyle w:val="1e"/>
        <w:rPr>
          <w:rFonts w:cs="Huawei Sans"/>
          <w:color w:val="FF0000"/>
        </w:rPr>
      </w:pPr>
      <w:r w:rsidRPr="00BB2B0A">
        <w:rPr>
          <w:rFonts w:cs="Huawei Sans"/>
        </w:rPr>
        <w:t>执行以下命令，创建</w:t>
      </w:r>
      <w:r w:rsidRPr="00BB2B0A">
        <w:rPr>
          <w:rFonts w:cs="Huawei Sans"/>
        </w:rPr>
        <w:t>hello</w:t>
      </w:r>
      <w:r w:rsidRPr="00BB2B0A">
        <w:rPr>
          <w:rFonts w:cs="Huawei Sans"/>
        </w:rPr>
        <w:t>目录存放该程序的所有文件</w:t>
      </w:r>
      <w:r w:rsidR="00736930" w:rsidRPr="00BB2B0A">
        <w:rPr>
          <w:rFonts w:cs="Huawei Sans"/>
        </w:rPr>
        <w:t xml:space="preserve">, </w:t>
      </w:r>
      <w:r w:rsidR="00736930" w:rsidRPr="00BB2B0A">
        <w:rPr>
          <w:rFonts w:cs="Huawei Sans"/>
        </w:rPr>
        <w:t>并进入</w:t>
      </w:r>
      <w:r w:rsidR="00736930" w:rsidRPr="00BB2B0A">
        <w:rPr>
          <w:rFonts w:cs="Huawei Sans"/>
        </w:rPr>
        <w:t>hello</w:t>
      </w:r>
      <w:r w:rsidR="00736930" w:rsidRPr="00BB2B0A">
        <w:rPr>
          <w:rFonts w:cs="Huawei Sans"/>
        </w:rPr>
        <w:t>目录</w:t>
      </w:r>
      <w:r w:rsidR="001448D7" w:rsidRPr="008A729A">
        <w:rPr>
          <w:color w:val="C7000B"/>
        </w:rPr>
        <w:t>（四台主机都执行）</w:t>
      </w:r>
    </w:p>
    <w:p w14:paraId="23252709" w14:textId="4910D584" w:rsidR="00A03BCB" w:rsidRPr="00906696" w:rsidRDefault="00736930" w:rsidP="00906696">
      <w:pPr>
        <w:pStyle w:val="2f4"/>
      </w:pPr>
      <w:r w:rsidRPr="00906696">
        <w:t>mkdir /home/zhangsan/hello</w:t>
      </w:r>
    </w:p>
    <w:p w14:paraId="7A2DDCFC" w14:textId="46563C3C" w:rsidR="00736930" w:rsidRPr="00906696" w:rsidRDefault="00736930" w:rsidP="00906696">
      <w:pPr>
        <w:pStyle w:val="2f4"/>
      </w:pPr>
      <w:r w:rsidRPr="00906696">
        <w:t xml:space="preserve">cd </w:t>
      </w:r>
      <w:r w:rsidR="001448D7" w:rsidRPr="00906696">
        <w:t>/home/zhangsan/hello</w:t>
      </w:r>
    </w:p>
    <w:p w14:paraId="6D349689" w14:textId="10A0CF60" w:rsidR="00736930" w:rsidRPr="00BB2B0A" w:rsidRDefault="00736930" w:rsidP="00736930">
      <w:pPr>
        <w:pStyle w:val="1e"/>
        <w:rPr>
          <w:rFonts w:cs="Huawei Sans"/>
        </w:rPr>
      </w:pPr>
      <w:r w:rsidRPr="00BB2B0A">
        <w:rPr>
          <w:rFonts w:cs="Huawei Sans"/>
        </w:rPr>
        <w:t>执行以下命令，创建示例程序源码</w:t>
      </w:r>
      <w:r w:rsidRPr="00BB2B0A">
        <w:rPr>
          <w:rFonts w:cs="Huawei Sans"/>
        </w:rPr>
        <w:t>mpi_hello_world.c</w:t>
      </w:r>
      <w:r w:rsidR="001448D7" w:rsidRPr="008A729A">
        <w:rPr>
          <w:color w:val="C7000B"/>
        </w:rPr>
        <w:t>（四台主机都执行）</w:t>
      </w:r>
    </w:p>
    <w:p w14:paraId="0D9810C8" w14:textId="1DC88294" w:rsidR="00736930" w:rsidRPr="00ED3CBA" w:rsidRDefault="00736930" w:rsidP="00906696">
      <w:pPr>
        <w:pStyle w:val="2f4"/>
      </w:pPr>
      <w:r w:rsidRPr="00ED3CBA">
        <w:t>vim mpi_hello_world.c</w:t>
      </w:r>
    </w:p>
    <w:p w14:paraId="30462AE7" w14:textId="797B109C" w:rsidR="00736930" w:rsidRPr="00BB2B0A" w:rsidRDefault="00736930" w:rsidP="00736930">
      <w:pPr>
        <w:pStyle w:val="1e"/>
        <w:rPr>
          <w:rFonts w:cs="Huawei Sans"/>
        </w:rPr>
      </w:pPr>
      <w:r w:rsidRPr="00BB2B0A">
        <w:rPr>
          <w:rFonts w:cs="Huawei Sans"/>
        </w:rPr>
        <w:t>代码内容如下：</w:t>
      </w:r>
    </w:p>
    <w:p w14:paraId="0AC583A8" w14:textId="77777777" w:rsidR="00736930" w:rsidRPr="00ED3CBA" w:rsidRDefault="00736930" w:rsidP="00906696">
      <w:pPr>
        <w:pStyle w:val="2f4"/>
      </w:pPr>
      <w:r w:rsidRPr="00ED3CBA">
        <w:t>#include &lt;mpi.h&gt;</w:t>
      </w:r>
    </w:p>
    <w:p w14:paraId="5658861E" w14:textId="77777777" w:rsidR="00736930" w:rsidRPr="00ED3CBA" w:rsidRDefault="00736930" w:rsidP="00906696">
      <w:pPr>
        <w:pStyle w:val="2f4"/>
      </w:pPr>
      <w:r w:rsidRPr="00ED3CBA">
        <w:t>#include &lt;stdio.h&gt;</w:t>
      </w:r>
    </w:p>
    <w:p w14:paraId="1D1E0EAF" w14:textId="77777777" w:rsidR="00736930" w:rsidRPr="00ED3CBA" w:rsidRDefault="00736930" w:rsidP="00906696">
      <w:pPr>
        <w:pStyle w:val="2f4"/>
      </w:pPr>
      <w:r w:rsidRPr="00ED3CBA">
        <w:t>int main(int argc, char** argv) {</w:t>
      </w:r>
    </w:p>
    <w:p w14:paraId="252604A0" w14:textId="77777777" w:rsidR="00736930" w:rsidRPr="00ED3CBA" w:rsidRDefault="00736930" w:rsidP="00906696">
      <w:pPr>
        <w:pStyle w:val="2f4"/>
      </w:pPr>
      <w:r w:rsidRPr="00ED3CBA">
        <w:t>// Initialize the MPI environment. The two arguments to MPI Init are not</w:t>
      </w:r>
    </w:p>
    <w:p w14:paraId="3E8C38AE" w14:textId="77777777" w:rsidR="00736930" w:rsidRPr="00ED3CBA" w:rsidRDefault="00736930" w:rsidP="00906696">
      <w:pPr>
        <w:pStyle w:val="2f4"/>
      </w:pPr>
      <w:r w:rsidRPr="00ED3CBA">
        <w:t>// currently used by MPI implementations, but are there in case future</w:t>
      </w:r>
    </w:p>
    <w:p w14:paraId="24673AC9" w14:textId="77777777" w:rsidR="00736930" w:rsidRPr="00ED3CBA" w:rsidRDefault="00736930" w:rsidP="00906696">
      <w:pPr>
        <w:pStyle w:val="2f4"/>
      </w:pPr>
      <w:r w:rsidRPr="00ED3CBA">
        <w:t>// implementations might need the arguments.</w:t>
      </w:r>
    </w:p>
    <w:p w14:paraId="2747071D" w14:textId="77777777" w:rsidR="00736930" w:rsidRPr="00ED3CBA" w:rsidRDefault="00736930" w:rsidP="00906696">
      <w:pPr>
        <w:pStyle w:val="2f4"/>
      </w:pPr>
      <w:r w:rsidRPr="00ED3CBA">
        <w:t>MPI_Init(NULL, NULL);</w:t>
      </w:r>
    </w:p>
    <w:p w14:paraId="6AE8B20F" w14:textId="77777777" w:rsidR="00736930" w:rsidRPr="00ED3CBA" w:rsidRDefault="00736930" w:rsidP="00906696">
      <w:pPr>
        <w:pStyle w:val="2f4"/>
      </w:pPr>
      <w:r w:rsidRPr="00ED3CBA">
        <w:t>// Get the number of processes</w:t>
      </w:r>
    </w:p>
    <w:p w14:paraId="7C03D112" w14:textId="77777777" w:rsidR="00736930" w:rsidRPr="00ED3CBA" w:rsidRDefault="00736930" w:rsidP="00906696">
      <w:pPr>
        <w:pStyle w:val="2f4"/>
      </w:pPr>
      <w:r w:rsidRPr="00ED3CBA">
        <w:t>int world_size;</w:t>
      </w:r>
    </w:p>
    <w:p w14:paraId="3978A7D6" w14:textId="77777777" w:rsidR="00736930" w:rsidRPr="00ED3CBA" w:rsidRDefault="00736930" w:rsidP="00906696">
      <w:pPr>
        <w:pStyle w:val="2f4"/>
      </w:pPr>
      <w:r w:rsidRPr="00ED3CBA">
        <w:t>MPI_Comm_size(MPI_COMM_WORLD, &amp;world_size);</w:t>
      </w:r>
    </w:p>
    <w:p w14:paraId="64CB7FCD" w14:textId="77777777" w:rsidR="00736930" w:rsidRPr="00ED3CBA" w:rsidRDefault="00736930" w:rsidP="00906696">
      <w:pPr>
        <w:pStyle w:val="2f4"/>
      </w:pPr>
      <w:r w:rsidRPr="00ED3CBA">
        <w:t>// Get the rank of the process</w:t>
      </w:r>
    </w:p>
    <w:p w14:paraId="16670A1A" w14:textId="77777777" w:rsidR="00736930" w:rsidRPr="00ED3CBA" w:rsidRDefault="00736930" w:rsidP="00906696">
      <w:pPr>
        <w:pStyle w:val="2f4"/>
      </w:pPr>
      <w:r w:rsidRPr="00ED3CBA">
        <w:t>int world_rank;</w:t>
      </w:r>
    </w:p>
    <w:p w14:paraId="253473D7" w14:textId="77777777" w:rsidR="004F48C1" w:rsidRPr="00ED3CBA" w:rsidRDefault="00736930" w:rsidP="00906696">
      <w:pPr>
        <w:pStyle w:val="2f4"/>
      </w:pPr>
      <w:r w:rsidRPr="00ED3CBA">
        <w:t>MPI_Comm_rank(MPI_COMM_WORLD, &amp;world_rank);</w:t>
      </w:r>
    </w:p>
    <w:p w14:paraId="63F53E89" w14:textId="684CC623" w:rsidR="00736930" w:rsidRPr="00ED3CBA" w:rsidRDefault="00736930" w:rsidP="00906696">
      <w:pPr>
        <w:pStyle w:val="2f4"/>
      </w:pPr>
      <w:r w:rsidRPr="00ED3CBA">
        <w:t>// Get the name of the processor</w:t>
      </w:r>
    </w:p>
    <w:p w14:paraId="526CEDFA" w14:textId="77777777" w:rsidR="00736930" w:rsidRPr="00ED3CBA" w:rsidRDefault="00736930" w:rsidP="00906696">
      <w:pPr>
        <w:pStyle w:val="2f4"/>
      </w:pPr>
      <w:r w:rsidRPr="00ED3CBA">
        <w:t>char processor_name[MPI_MAX_PROCESSOR_NAME];</w:t>
      </w:r>
    </w:p>
    <w:p w14:paraId="6A8A21C7" w14:textId="77777777" w:rsidR="004F48C1" w:rsidRPr="00ED3CBA" w:rsidRDefault="00736930" w:rsidP="00906696">
      <w:pPr>
        <w:pStyle w:val="2f4"/>
      </w:pPr>
      <w:r w:rsidRPr="00ED3CBA">
        <w:t>int name_len;</w:t>
      </w:r>
    </w:p>
    <w:p w14:paraId="426803F1" w14:textId="77777777" w:rsidR="004F48C1" w:rsidRPr="00ED3CBA" w:rsidRDefault="00736930" w:rsidP="00906696">
      <w:pPr>
        <w:pStyle w:val="2f4"/>
      </w:pPr>
      <w:r w:rsidRPr="00ED3CBA">
        <w:t>MPI_Get_processor_name(processor_name, &amp;name_len);</w:t>
      </w:r>
    </w:p>
    <w:p w14:paraId="04BA419D" w14:textId="77777777" w:rsidR="004F48C1" w:rsidRPr="00ED3CBA" w:rsidRDefault="00736930" w:rsidP="00906696">
      <w:pPr>
        <w:pStyle w:val="2f4"/>
      </w:pPr>
      <w:r w:rsidRPr="00ED3CBA">
        <w:t>// Print off a hello world message</w:t>
      </w:r>
    </w:p>
    <w:p w14:paraId="42ECCDB0" w14:textId="77777777" w:rsidR="004F48C1" w:rsidRPr="00ED3CBA" w:rsidRDefault="00736930" w:rsidP="00906696">
      <w:pPr>
        <w:pStyle w:val="2f4"/>
      </w:pPr>
      <w:r w:rsidRPr="00ED3CBA">
        <w:t>printf("Hello world from processor %s, rank %d out of %d processors\n",</w:t>
      </w:r>
    </w:p>
    <w:p w14:paraId="2C5D13CB" w14:textId="77777777" w:rsidR="004F48C1" w:rsidRPr="00ED3CBA" w:rsidRDefault="00736930" w:rsidP="00906696">
      <w:pPr>
        <w:pStyle w:val="2f4"/>
      </w:pPr>
      <w:r w:rsidRPr="00ED3CBA">
        <w:t>processor_name, world_rank, world_size);</w:t>
      </w:r>
    </w:p>
    <w:p w14:paraId="7B90477F" w14:textId="77777777" w:rsidR="004F48C1" w:rsidRPr="00ED3CBA" w:rsidRDefault="00736930" w:rsidP="00906696">
      <w:pPr>
        <w:pStyle w:val="2f4"/>
      </w:pPr>
      <w:r w:rsidRPr="00ED3CBA">
        <w:t>// Finalize the MPI environment. No more MPI calls can be made after</w:t>
      </w:r>
      <w:r w:rsidR="004F48C1" w:rsidRPr="00ED3CBA">
        <w:t xml:space="preserve"> </w:t>
      </w:r>
      <w:r w:rsidRPr="00ED3CBA">
        <w:t>this</w:t>
      </w:r>
    </w:p>
    <w:p w14:paraId="3CFA4E38" w14:textId="77777777" w:rsidR="004F48C1" w:rsidRPr="00ED3CBA" w:rsidRDefault="00736930" w:rsidP="00906696">
      <w:pPr>
        <w:pStyle w:val="2f4"/>
      </w:pPr>
      <w:r w:rsidRPr="00ED3CBA">
        <w:t>MPI_Finalize();</w:t>
      </w:r>
    </w:p>
    <w:p w14:paraId="78CAF16C" w14:textId="699786D8" w:rsidR="00736930" w:rsidRPr="00ED3CBA" w:rsidRDefault="00736930" w:rsidP="00906696">
      <w:pPr>
        <w:pStyle w:val="2f4"/>
      </w:pPr>
      <w:r w:rsidRPr="00ED3CBA">
        <w:t>}</w:t>
      </w:r>
    </w:p>
    <w:p w14:paraId="013921BE" w14:textId="79324326" w:rsidR="00736930" w:rsidRPr="00BB2B0A" w:rsidRDefault="001448D7" w:rsidP="00B92ECA">
      <w:pPr>
        <w:pStyle w:val="1e"/>
        <w:ind w:leftChars="405" w:left="850"/>
        <w:rPr>
          <w:rFonts w:cs="Huawei Sans"/>
        </w:rPr>
      </w:pPr>
      <w:r w:rsidRPr="00BB2B0A">
        <w:rPr>
          <w:rFonts w:cs="Huawei Sans"/>
          <w:noProof/>
        </w:rPr>
        <w:drawing>
          <wp:inline distT="0" distB="0" distL="0" distR="0" wp14:anchorId="18470F3B" wp14:editId="54853D9B">
            <wp:extent cx="5454000" cy="1962000"/>
            <wp:effectExtent l="19050" t="19050" r="1397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9620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D7E80" w14:textId="0B33925C" w:rsidR="00736930" w:rsidRPr="00BB2B0A" w:rsidRDefault="00736930" w:rsidP="00CF37E3">
      <w:pPr>
        <w:pStyle w:val="3"/>
        <w:spacing w:after="160"/>
        <w:rPr>
          <w:rFonts w:cs="Huawei Sans"/>
        </w:rPr>
      </w:pPr>
      <w:bookmarkStart w:id="25" w:name="_Toc53410579"/>
      <w:r w:rsidRPr="00BB2B0A">
        <w:rPr>
          <w:rFonts w:cs="Huawei Sans"/>
        </w:rPr>
        <w:t>创建</w:t>
      </w:r>
      <w:r w:rsidRPr="00BB2B0A">
        <w:rPr>
          <w:rFonts w:cs="Huawei Sans"/>
        </w:rPr>
        <w:t>makefile</w:t>
      </w:r>
      <w:bookmarkEnd w:id="25"/>
    </w:p>
    <w:p w14:paraId="23D03067" w14:textId="7ED9E455" w:rsidR="00CF37E3" w:rsidRPr="00BB2B0A" w:rsidRDefault="00CF37E3" w:rsidP="00CF37E3">
      <w:pPr>
        <w:pStyle w:val="1e"/>
        <w:rPr>
          <w:rFonts w:cs="Huawei Sans"/>
        </w:rPr>
      </w:pPr>
      <w:r w:rsidRPr="00BB2B0A">
        <w:rPr>
          <w:rFonts w:cs="Huawei Sans"/>
        </w:rPr>
        <w:t>执行以下命令，创建</w:t>
      </w:r>
      <w:r w:rsidRPr="00BB2B0A">
        <w:rPr>
          <w:rFonts w:cs="Huawei Sans"/>
        </w:rPr>
        <w:t>makefile</w:t>
      </w:r>
      <w:r w:rsidR="001448D7" w:rsidRPr="008A729A">
        <w:rPr>
          <w:color w:val="C7000B"/>
        </w:rPr>
        <w:t>（四台主机都执行）</w:t>
      </w:r>
    </w:p>
    <w:p w14:paraId="04DD95E5" w14:textId="6C568920" w:rsidR="00CF37E3" w:rsidRPr="00E359BF" w:rsidRDefault="00CF37E3" w:rsidP="00A1434A">
      <w:pPr>
        <w:pStyle w:val="2f4"/>
      </w:pPr>
      <w:r w:rsidRPr="00E359BF">
        <w:t>vim makefile</w:t>
      </w:r>
    </w:p>
    <w:p w14:paraId="43CC27B1" w14:textId="77777777" w:rsidR="00CF37E3" w:rsidRPr="00BB2B0A" w:rsidRDefault="00CF37E3" w:rsidP="00CF37E3">
      <w:pPr>
        <w:pStyle w:val="1e"/>
        <w:rPr>
          <w:rFonts w:cs="Huawei Sans"/>
        </w:rPr>
      </w:pPr>
      <w:r w:rsidRPr="00BB2B0A">
        <w:rPr>
          <w:rFonts w:cs="Huawei Sans"/>
        </w:rPr>
        <w:t>代码内容如下：</w:t>
      </w:r>
    </w:p>
    <w:p w14:paraId="4E937064" w14:textId="77777777" w:rsidR="00CF37E3" w:rsidRPr="00E359BF" w:rsidRDefault="00CF37E3" w:rsidP="00A1434A">
      <w:pPr>
        <w:pStyle w:val="2f4"/>
      </w:pPr>
      <w:r w:rsidRPr="00E359BF">
        <w:t>EXECS=mpi_hello_world</w:t>
      </w:r>
    </w:p>
    <w:p w14:paraId="094B7C21" w14:textId="77777777" w:rsidR="00CF37E3" w:rsidRPr="00E359BF" w:rsidRDefault="00CF37E3" w:rsidP="00A1434A">
      <w:pPr>
        <w:pStyle w:val="2f4"/>
      </w:pPr>
      <w:r w:rsidRPr="00E359BF">
        <w:t>MPICC?=mpicc</w:t>
      </w:r>
    </w:p>
    <w:p w14:paraId="2FE5C2A0" w14:textId="77777777" w:rsidR="00CF37E3" w:rsidRPr="00E359BF" w:rsidRDefault="00CF37E3" w:rsidP="00A1434A">
      <w:pPr>
        <w:pStyle w:val="2f4"/>
      </w:pPr>
      <w:r w:rsidRPr="00E359BF">
        <w:t>all: ${EXECS}</w:t>
      </w:r>
    </w:p>
    <w:p w14:paraId="1C68364A" w14:textId="77777777" w:rsidR="00CF37E3" w:rsidRPr="00E359BF" w:rsidRDefault="00CF37E3" w:rsidP="00A1434A">
      <w:pPr>
        <w:pStyle w:val="2f4"/>
      </w:pPr>
      <w:r w:rsidRPr="00E359BF">
        <w:t>mpi_hello_world: mpi_hello_world.c</w:t>
      </w:r>
    </w:p>
    <w:p w14:paraId="64F77744" w14:textId="77777777" w:rsidR="00CF37E3" w:rsidRPr="00E359BF" w:rsidRDefault="00CF37E3" w:rsidP="00A1434A">
      <w:pPr>
        <w:pStyle w:val="2f4"/>
      </w:pPr>
      <w:r w:rsidRPr="00E359BF">
        <w:t>${MPICC} -o mpi_hello_world mpi_hello_world.c</w:t>
      </w:r>
    </w:p>
    <w:p w14:paraId="04A7695D" w14:textId="77777777" w:rsidR="00CF37E3" w:rsidRPr="00E359BF" w:rsidRDefault="00CF37E3" w:rsidP="00A1434A">
      <w:pPr>
        <w:pStyle w:val="2f4"/>
      </w:pPr>
      <w:r w:rsidRPr="00E359BF">
        <w:t>clean:</w:t>
      </w:r>
    </w:p>
    <w:p w14:paraId="437F9E6C" w14:textId="2581B95A" w:rsidR="00CF37E3" w:rsidRPr="00BB2B0A" w:rsidRDefault="00CF37E3" w:rsidP="00A1434A">
      <w:pPr>
        <w:pStyle w:val="2f4"/>
      </w:pPr>
      <w:r w:rsidRPr="00E359BF">
        <w:t xml:space="preserve">rm -f ${EXECS} </w:t>
      </w:r>
      <w:r w:rsidRPr="00BB2B0A">
        <w:t xml:space="preserve"> </w:t>
      </w:r>
    </w:p>
    <w:p w14:paraId="5BD37317" w14:textId="662BCD59" w:rsidR="00CF37E3" w:rsidRPr="00BB2B0A" w:rsidRDefault="001448D7" w:rsidP="001448D7">
      <w:pPr>
        <w:pStyle w:val="1e"/>
        <w:rPr>
          <w:rFonts w:cs="Huawei Sans"/>
        </w:rPr>
      </w:pPr>
      <w:r w:rsidRPr="00BB2B0A">
        <w:rPr>
          <w:rFonts w:cs="Huawei Sans"/>
          <w:noProof/>
        </w:rPr>
        <w:drawing>
          <wp:inline distT="0" distB="0" distL="0" distR="0" wp14:anchorId="3FE808E4" wp14:editId="460A0CCE">
            <wp:extent cx="4419600" cy="11525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525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A0C13" w14:textId="764BB70A" w:rsidR="00CF37E3" w:rsidRPr="00BB2B0A" w:rsidRDefault="00CF37E3" w:rsidP="00CF37E3">
      <w:pPr>
        <w:pStyle w:val="3"/>
        <w:spacing w:after="160"/>
        <w:rPr>
          <w:rFonts w:cs="Huawei Sans"/>
        </w:rPr>
      </w:pPr>
      <w:bookmarkStart w:id="26" w:name="_Toc53410580"/>
      <w:r w:rsidRPr="00BB2B0A">
        <w:rPr>
          <w:rFonts w:cs="Huawei Sans"/>
        </w:rPr>
        <w:t>进行编译</w:t>
      </w:r>
      <w:bookmarkEnd w:id="26"/>
    </w:p>
    <w:p w14:paraId="31E3FB68" w14:textId="17DA1B30" w:rsidR="00CF37E3" w:rsidRPr="00BB2B0A" w:rsidRDefault="00CF37E3" w:rsidP="00CF37E3">
      <w:pPr>
        <w:pStyle w:val="1e"/>
        <w:rPr>
          <w:rFonts w:cs="Huawei Sans"/>
        </w:rPr>
      </w:pPr>
      <w:r w:rsidRPr="00BB2B0A">
        <w:rPr>
          <w:rFonts w:cs="Huawei Sans"/>
        </w:rPr>
        <w:t>执行以下命令，进行编译</w:t>
      </w:r>
      <w:r w:rsidR="00B10DE1" w:rsidRPr="008A729A">
        <w:rPr>
          <w:color w:val="C7000B"/>
        </w:rPr>
        <w:t>（四台主机都执行）</w:t>
      </w:r>
    </w:p>
    <w:p w14:paraId="12308C57" w14:textId="460141E2" w:rsidR="00CF37E3" w:rsidRPr="003C036F" w:rsidRDefault="00CF37E3" w:rsidP="00A1434A">
      <w:pPr>
        <w:pStyle w:val="2f4"/>
      </w:pPr>
      <w:r w:rsidRPr="003C036F">
        <w:t>cd /home/zhangsan/hello</w:t>
      </w:r>
    </w:p>
    <w:p w14:paraId="0BA671CB" w14:textId="466C87E5" w:rsidR="00CF37E3" w:rsidRPr="003C036F" w:rsidRDefault="00CF37E3" w:rsidP="00A1434A">
      <w:pPr>
        <w:pStyle w:val="2f4"/>
      </w:pPr>
      <w:r w:rsidRPr="003C036F">
        <w:t>make</w:t>
      </w:r>
    </w:p>
    <w:p w14:paraId="2551C872" w14:textId="46D2777F" w:rsidR="00B10DE1" w:rsidRPr="00BB2B0A" w:rsidRDefault="00B10DE1" w:rsidP="00CF37E3">
      <w:pPr>
        <w:pStyle w:val="1e"/>
        <w:rPr>
          <w:rFonts w:cs="Huawei Sans"/>
        </w:rPr>
      </w:pPr>
      <w:r w:rsidRPr="00BB2B0A">
        <w:rPr>
          <w:rFonts w:cs="Huawei Sans"/>
          <w:noProof/>
        </w:rPr>
        <w:drawing>
          <wp:inline distT="0" distB="0" distL="0" distR="0" wp14:anchorId="133F1B1B" wp14:editId="3E7285A2">
            <wp:extent cx="4754880" cy="2051466"/>
            <wp:effectExtent l="19050" t="19050" r="2667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812" cy="205661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ECFC2" w14:textId="5DE54552" w:rsidR="00B10DE1" w:rsidRPr="00BB2B0A" w:rsidRDefault="00B10DE1" w:rsidP="00B10DE1">
      <w:pPr>
        <w:pStyle w:val="3"/>
        <w:spacing w:after="160"/>
        <w:rPr>
          <w:rFonts w:cs="Huawei Sans"/>
        </w:rPr>
      </w:pPr>
      <w:bookmarkStart w:id="27" w:name="_Toc53410581"/>
      <w:r w:rsidRPr="00BB2B0A">
        <w:rPr>
          <w:rFonts w:cs="Huawei Sans"/>
        </w:rPr>
        <w:t>建立主机配置文件</w:t>
      </w:r>
      <w:bookmarkEnd w:id="27"/>
    </w:p>
    <w:p w14:paraId="1B1B659D" w14:textId="5E17B976" w:rsidR="00B10DE1" w:rsidRPr="00BB2B0A" w:rsidRDefault="00B10DE1" w:rsidP="00B10DE1">
      <w:pPr>
        <w:pStyle w:val="1e"/>
        <w:rPr>
          <w:rFonts w:cs="Huawei Sans"/>
        </w:rPr>
      </w:pPr>
      <w:r w:rsidRPr="00BB2B0A">
        <w:rPr>
          <w:rFonts w:cs="Huawei Sans"/>
        </w:rPr>
        <w:t>执行以下命令，建立主机配置文件</w:t>
      </w:r>
      <w:r w:rsidRPr="008A729A">
        <w:rPr>
          <w:color w:val="C7000B"/>
        </w:rPr>
        <w:t>（四台主机都执行）</w:t>
      </w:r>
    </w:p>
    <w:p w14:paraId="39963D1C" w14:textId="1A79F3AA" w:rsidR="00B10DE1" w:rsidRPr="003C036F" w:rsidRDefault="00B10DE1" w:rsidP="00A1434A">
      <w:pPr>
        <w:pStyle w:val="2f4"/>
      </w:pPr>
      <w:r w:rsidRPr="003C036F">
        <w:t>vim /home/zhangsan/hello/config</w:t>
      </w:r>
    </w:p>
    <w:p w14:paraId="1B143007" w14:textId="78FBA009" w:rsidR="00B10DE1" w:rsidRPr="00BB2B0A" w:rsidRDefault="00B10DE1" w:rsidP="00B10DE1">
      <w:pPr>
        <w:pStyle w:val="1e"/>
        <w:rPr>
          <w:rFonts w:cs="Huawei Sans"/>
        </w:rPr>
      </w:pPr>
      <w:r w:rsidRPr="00BB2B0A">
        <w:rPr>
          <w:rFonts w:cs="Huawei Sans"/>
        </w:rPr>
        <w:t>添加内容如下：</w:t>
      </w:r>
    </w:p>
    <w:p w14:paraId="02A5BA65" w14:textId="17F9D0E3" w:rsidR="00B10DE1" w:rsidRPr="003C036F" w:rsidRDefault="00B10DE1" w:rsidP="00A1434A">
      <w:pPr>
        <w:pStyle w:val="2f4"/>
      </w:pPr>
      <w:r w:rsidRPr="003C036F">
        <w:t>ecs-hw-0001:2</w:t>
      </w:r>
    </w:p>
    <w:p w14:paraId="10762676" w14:textId="5D0299F2" w:rsidR="00B10DE1" w:rsidRPr="003C036F" w:rsidRDefault="00B10DE1" w:rsidP="00A1434A">
      <w:pPr>
        <w:pStyle w:val="2f4"/>
      </w:pPr>
      <w:r w:rsidRPr="003C036F">
        <w:t>ecs-hw-0002:2</w:t>
      </w:r>
    </w:p>
    <w:p w14:paraId="1FAE46C0" w14:textId="605F7B7F" w:rsidR="00B10DE1" w:rsidRPr="003C036F" w:rsidRDefault="00B10DE1" w:rsidP="00A1434A">
      <w:pPr>
        <w:pStyle w:val="2f4"/>
      </w:pPr>
      <w:r w:rsidRPr="003C036F">
        <w:t>ecs-hw-0003:2</w:t>
      </w:r>
    </w:p>
    <w:p w14:paraId="73AC1613" w14:textId="2BD7D696" w:rsidR="00B10DE1" w:rsidRPr="003C036F" w:rsidRDefault="00B10DE1" w:rsidP="00A1434A">
      <w:pPr>
        <w:pStyle w:val="2f4"/>
      </w:pPr>
      <w:r w:rsidRPr="003C036F">
        <w:t>ecs-hw-0004:2</w:t>
      </w:r>
    </w:p>
    <w:p w14:paraId="124FF077" w14:textId="4FFC9823" w:rsidR="00B10DE1" w:rsidRPr="00BB2B0A" w:rsidRDefault="00B10DE1" w:rsidP="00B10DE1">
      <w:pPr>
        <w:pStyle w:val="1e"/>
        <w:rPr>
          <w:rFonts w:cs="Huawei Sans"/>
        </w:rPr>
      </w:pPr>
      <w:r w:rsidRPr="00BB2B0A">
        <w:rPr>
          <w:rFonts w:cs="Huawei Sans"/>
          <w:noProof/>
        </w:rPr>
        <w:drawing>
          <wp:inline distT="0" distB="0" distL="0" distR="0" wp14:anchorId="28654744" wp14:editId="1231E008">
            <wp:extent cx="3305175" cy="107632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763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B057EC" w14:textId="77777777" w:rsidR="00B10DE1" w:rsidRPr="00BB2B0A" w:rsidRDefault="00B10DE1" w:rsidP="00B10DE1">
      <w:pPr>
        <w:pStyle w:val="1e"/>
        <w:rPr>
          <w:rFonts w:cs="Huawei Sans"/>
        </w:rPr>
      </w:pPr>
    </w:p>
    <w:p w14:paraId="52E432F6" w14:textId="67382B73" w:rsidR="00B10DE1" w:rsidRPr="00BB2B0A" w:rsidRDefault="00B10DE1" w:rsidP="00B10DE1">
      <w:pPr>
        <w:pStyle w:val="3"/>
        <w:spacing w:after="160"/>
        <w:rPr>
          <w:rFonts w:cs="Huawei Sans"/>
        </w:rPr>
      </w:pPr>
      <w:bookmarkStart w:id="28" w:name="_Toc53410582"/>
      <w:r w:rsidRPr="00BB2B0A">
        <w:rPr>
          <w:rFonts w:cs="Huawei Sans"/>
        </w:rPr>
        <w:t>运行监测</w:t>
      </w:r>
      <w:bookmarkEnd w:id="28"/>
    </w:p>
    <w:p w14:paraId="56C50060" w14:textId="0EDAFCA9" w:rsidR="00B10DE1" w:rsidRPr="00BB2B0A" w:rsidRDefault="00B10DE1" w:rsidP="00B10DE1">
      <w:pPr>
        <w:pStyle w:val="1e"/>
        <w:rPr>
          <w:rFonts w:cs="Huawei Sans"/>
        </w:rPr>
      </w:pPr>
      <w:r w:rsidRPr="00BB2B0A">
        <w:rPr>
          <w:rFonts w:cs="Huawei Sans"/>
        </w:rPr>
        <w:t>执行以下命令，查看运行结果</w:t>
      </w:r>
      <w:bookmarkStart w:id="29" w:name="_GoBack"/>
      <w:r w:rsidRPr="008A729A">
        <w:rPr>
          <w:color w:val="C7000B"/>
        </w:rPr>
        <w:t>（只需要在</w:t>
      </w:r>
      <w:r w:rsidRPr="008A729A">
        <w:rPr>
          <w:color w:val="C7000B"/>
        </w:rPr>
        <w:t>ecs-hw-0001</w:t>
      </w:r>
      <w:r w:rsidRPr="008A729A">
        <w:rPr>
          <w:color w:val="C7000B"/>
        </w:rPr>
        <w:t>上执行）</w:t>
      </w:r>
      <w:bookmarkEnd w:id="29"/>
    </w:p>
    <w:p w14:paraId="5EAC536B" w14:textId="49FE7058" w:rsidR="00B10DE1" w:rsidRPr="004D5348" w:rsidRDefault="00B10DE1" w:rsidP="004D5348">
      <w:pPr>
        <w:pStyle w:val="2f4"/>
      </w:pPr>
      <w:r w:rsidRPr="004D5348">
        <w:t>mpiexec -n 8 -f /home/zhangsan/hello/config /home/zhangsan/hello/mpi_hello_world</w:t>
      </w:r>
    </w:p>
    <w:p w14:paraId="14090E6F" w14:textId="417C8E16" w:rsidR="00B10DE1" w:rsidRPr="00BB2B0A" w:rsidRDefault="00B10DE1" w:rsidP="00B10DE1">
      <w:pPr>
        <w:pStyle w:val="1e"/>
        <w:rPr>
          <w:rFonts w:cs="Huawei Sans"/>
        </w:rPr>
      </w:pPr>
      <w:r w:rsidRPr="00BB2B0A">
        <w:rPr>
          <w:rFonts w:cs="Huawei Sans"/>
        </w:rPr>
        <w:t>结果如下：</w:t>
      </w:r>
    </w:p>
    <w:p w14:paraId="3D1AB240" w14:textId="7BA363A6" w:rsidR="00B10DE1" w:rsidRPr="00BB2B0A" w:rsidRDefault="001A1848" w:rsidP="002E736A">
      <w:pPr>
        <w:pStyle w:val="1e"/>
        <w:ind w:left="0"/>
        <w:jc w:val="right"/>
        <w:rPr>
          <w:rFonts w:cs="Huawei Sans"/>
        </w:rPr>
      </w:pPr>
      <w:r w:rsidRPr="00BB2B0A">
        <w:rPr>
          <w:rFonts w:cs="Huawei Sans"/>
          <w:noProof/>
        </w:rPr>
        <w:drawing>
          <wp:inline distT="0" distB="0" distL="0" distR="0" wp14:anchorId="4632DAF4" wp14:editId="4538D6BE">
            <wp:extent cx="5454000" cy="3052800"/>
            <wp:effectExtent l="19050" t="1905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0528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9D7FA6" w14:textId="7D33834E" w:rsidR="00D76F3A" w:rsidRPr="00BB2B0A" w:rsidRDefault="00D76F3A" w:rsidP="00C43A77">
      <w:pPr>
        <w:pStyle w:val="1e"/>
        <w:rPr>
          <w:rFonts w:cs="Huawei Sans"/>
        </w:rPr>
      </w:pPr>
      <w:r w:rsidRPr="00BB2B0A">
        <w:rPr>
          <w:rFonts w:cs="Huawei Sans"/>
        </w:rPr>
        <w:t>通过上述</w:t>
      </w:r>
      <w:r w:rsidR="00B92ECA" w:rsidRPr="00BB2B0A">
        <w:rPr>
          <w:rFonts w:cs="Huawei Sans"/>
        </w:rPr>
        <w:t>代码</w:t>
      </w:r>
      <w:r w:rsidRPr="00BB2B0A">
        <w:rPr>
          <w:rFonts w:cs="Huawei Sans"/>
        </w:rPr>
        <w:t>运行，可以看出，编写的</w:t>
      </w:r>
      <w:r w:rsidRPr="00BB2B0A">
        <w:rPr>
          <w:rFonts w:cs="Huawei Sans"/>
        </w:rPr>
        <w:t>hello-wolrd</w:t>
      </w:r>
      <w:r w:rsidRPr="00BB2B0A">
        <w:rPr>
          <w:rFonts w:cs="Huawei Sans"/>
        </w:rPr>
        <w:t>程序已经在华为鲲鹏上运行起来，程序在集群之间并行计算处理。</w:t>
      </w:r>
    </w:p>
    <w:p w14:paraId="4BAC7248" w14:textId="3E72AAFA" w:rsidR="00736930" w:rsidRPr="00BB2B0A" w:rsidRDefault="00216E2E" w:rsidP="0079653E">
      <w:pPr>
        <w:pStyle w:val="2"/>
        <w:rPr>
          <w:rFonts w:cs="Huawei Sans"/>
        </w:rPr>
      </w:pPr>
      <w:bookmarkStart w:id="30" w:name="_Toc53410583"/>
      <w:r w:rsidRPr="00BB2B0A">
        <w:rPr>
          <w:rFonts w:cs="Huawei Sans"/>
        </w:rPr>
        <w:t>思考题及答案</w:t>
      </w:r>
      <w:bookmarkEnd w:id="30"/>
    </w:p>
    <w:p w14:paraId="30C2CC1E" w14:textId="38E60317" w:rsidR="00216E2E" w:rsidRPr="00BB2B0A" w:rsidRDefault="00B07006" w:rsidP="00044AB5">
      <w:pPr>
        <w:pStyle w:val="1e"/>
      </w:pPr>
      <w:r w:rsidRPr="00BB2B0A">
        <w:t>思考下</w:t>
      </w:r>
      <w:r w:rsidR="0079653E" w:rsidRPr="00BB2B0A">
        <w:t>集群之间如果彼此不配置信任秘钥，程序能否正常运行</w:t>
      </w:r>
      <w:r w:rsidRPr="00BB2B0A">
        <w:t>？</w:t>
      </w:r>
    </w:p>
    <w:p w14:paraId="677729EB" w14:textId="05E70252" w:rsidR="00CA0ABF" w:rsidRPr="00BB2B0A" w:rsidRDefault="006D4C9F" w:rsidP="007D4D58">
      <w:pPr>
        <w:pStyle w:val="1e"/>
      </w:pPr>
      <w:r w:rsidRPr="00BB2B0A">
        <w:t>参考答案：</w:t>
      </w:r>
      <w:r w:rsidR="0079653E" w:rsidRPr="00BB2B0A">
        <w:t>不能，因为集群之间需要并行运行来处理相关程序，如果只是在单台主机上配置信任秘钥，从其它主机是不能无密登录访问到该主机，信息不能同步，无法并行处理。</w:t>
      </w:r>
    </w:p>
    <w:sectPr w:rsidR="00CA0ABF" w:rsidRPr="00BB2B0A" w:rsidSect="004F48C1">
      <w:headerReference w:type="default" r:id="rId22"/>
      <w:footerReference w:type="default" r:id="rId23"/>
      <w:pgSz w:w="11906" w:h="16838" w:code="9"/>
      <w:pgMar w:top="1701" w:right="1134" w:bottom="1701" w:left="993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7"/>
    </wne:keymap>
    <wne:keymap wne:kcmPrimary="0437">
      <wne:acd wne:acdName="acd28"/>
    </wne:keymap>
    <wne:keymap wne:kcmPrimary="045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22"/>
    </wne:keymap>
    <wne:keymap wne:kcmPrimary="0473">
      <wne:acd wne:acdName="acd23"/>
    </wne:keymap>
    <wne:keymap wne:kcmPrimary="0474">
      <wne:acd wne:acdName="acd24"/>
    </wne:keymap>
    <wne:keymap wne:kcmPrimary="0475">
      <wne:acd wne:acdName="acd25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xAC4AY2uHZQ==" wne:acdName="acd13" wne:fciIndexBasedOn="0065"/>
    <wne:acd wne:argValue="AgAyAC4AfVTkTg=="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zAC4AZWukmg==" wne:acdName="acd22" wne:fciIndexBasedOn="0065"/>
    <wne:acd wne:argValue="AgA0AC4A+06hUg==" wne:acdName="acd23" wne:fciIndexBasedOn="0065"/>
    <wne:acd wne:argValue="AgA1AC4AaIg8aIdlV1s=" wne:acdName="acd24" wne:fciIndexBasedOn="0065"/>
    <wne:acd wne:argValue="AgA2AC4ATVIAig==" wne:acdName="acd25" wne:fciIndexBasedOn="0065"/>
    <wne:acd wne:acdName="acd26" wne:fciIndexBasedOn="0065"/>
    <wne:acd wne:acdName="acd27" wne:fciIndexBasedOn="0065"/>
    <wne:acd wne:argValue="AgA3AC4AgHvLTgdomJg=" wne:acdName="acd28" wne:fciIndexBasedOn="0065"/>
    <wne:acd wne:argValue="AgA4AC4ATVIAigdomJg=" wne:acdName="acd29" wne:fciIndexBasedOn="0065"/>
    <wne:acd wne:argValue="AgDjTgF4k49lUbmPRmg=" wne:acdName="acd3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B91A0" w14:textId="77777777" w:rsidR="001E5E9C" w:rsidRDefault="001E5E9C" w:rsidP="00940D2A">
      <w:pPr>
        <w:spacing w:before="0" w:after="0" w:line="240" w:lineRule="auto"/>
      </w:pPr>
      <w:r>
        <w:separator/>
      </w:r>
    </w:p>
  </w:endnote>
  <w:endnote w:type="continuationSeparator" w:id="0">
    <w:p w14:paraId="5961CA7B" w14:textId="77777777" w:rsidR="001E5E9C" w:rsidRDefault="001E5E9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6963CD" w:rsidRPr="00404D2E" w14:paraId="43759C22" w14:textId="77777777">
      <w:trPr>
        <w:trHeight w:val="468"/>
      </w:trPr>
      <w:tc>
        <w:tcPr>
          <w:tcW w:w="3224" w:type="dxa"/>
        </w:tcPr>
        <w:p w14:paraId="718ECA14" w14:textId="77777777" w:rsidR="006963CD" w:rsidRPr="00404D2E" w:rsidRDefault="006963CD" w:rsidP="00790CE5">
          <w:pPr>
            <w:pStyle w:val="HeadingLeft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  <w:tc>
        <w:tcPr>
          <w:tcW w:w="3224" w:type="dxa"/>
        </w:tcPr>
        <w:p w14:paraId="393A096E" w14:textId="77777777" w:rsidR="006963CD" w:rsidRDefault="006963CD" w:rsidP="00790CE5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Pr="00ED476A">
            <w:rPr>
              <w:rFonts w:hint="eastAsia"/>
              <w:bCs/>
            </w:rPr>
            <w:t>华为专有和保密信息</w:t>
          </w:r>
        </w:p>
        <w:p w14:paraId="158EFDD1" w14:textId="77777777" w:rsidR="006963CD" w:rsidRPr="00404D2E" w:rsidRDefault="006963CD" w:rsidP="00790CE5">
          <w:pPr>
            <w:pStyle w:val="HeadingMiddle"/>
          </w:pPr>
          <w:r>
            <w:rPr>
              <w:rFonts w:hint="eastAsia"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14:paraId="29ABEB7B" w14:textId="77777777" w:rsidR="006963CD" w:rsidRPr="00404D2E" w:rsidRDefault="006963CD" w:rsidP="00790CE5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r w:rsidR="007B3D38">
            <w:fldChar w:fldCharType="begin"/>
          </w:r>
          <w:r w:rsidR="007B3D38">
            <w:instrText xml:space="preserve"> DOCPROPERTY  DocumentVersion </w:instrText>
          </w:r>
          <w:r w:rsidR="007B3D38">
            <w:fldChar w:fldCharType="separate"/>
          </w:r>
          <w:r>
            <w:t>01</w:t>
          </w:r>
          <w:r w:rsidR="007B3D38"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 w:rsidR="007B3D38">
            <w:fldChar w:fldCharType="begin"/>
          </w:r>
          <w:r w:rsidR="007B3D38">
            <w:instrText xml:space="preserve"> DOCPROPERTY  ReleaseDate </w:instrText>
          </w:r>
          <w:r w:rsidR="007B3D38">
            <w:fldChar w:fldCharType="separate"/>
          </w:r>
          <w:r>
            <w:t>2015-12</w:t>
          </w:r>
          <w:r w:rsidR="007B3D38">
            <w:fldChar w:fldCharType="end"/>
          </w:r>
          <w:r>
            <w:rPr>
              <w:rFonts w:hint="eastAsia"/>
            </w:rPr>
            <w:t>)</w:t>
          </w:r>
        </w:p>
      </w:tc>
    </w:tr>
  </w:tbl>
  <w:p w14:paraId="11F3A503" w14:textId="77777777" w:rsidR="006963CD" w:rsidRDefault="006963CD" w:rsidP="00790CE5">
    <w:pPr>
      <w:pStyle w:val="Heading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4965507"/>
      <w:docPartObj>
        <w:docPartGallery w:val="Page Numbers (Bottom of Page)"/>
        <w:docPartUnique/>
      </w:docPartObj>
    </w:sdtPr>
    <w:sdtEndPr/>
    <w:sdtContent>
      <w:p w14:paraId="787C9265" w14:textId="577EB97E" w:rsidR="006963CD" w:rsidRDefault="006963CD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E9C" w:rsidRPr="001E5E9C">
          <w:rPr>
            <w:noProof/>
            <w:lang w:val="zh-CN"/>
          </w:rPr>
          <w:t>1</w:t>
        </w:r>
        <w:r>
          <w:fldChar w:fldCharType="end"/>
        </w:r>
      </w:p>
    </w:sdtContent>
  </w:sdt>
  <w:p w14:paraId="5E091D02" w14:textId="77777777" w:rsidR="006963CD" w:rsidRDefault="006963CD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475E3" w14:textId="77777777" w:rsidR="006963CD" w:rsidRDefault="006963C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2F0DA" w14:textId="77777777" w:rsidR="001E5E9C" w:rsidRDefault="001E5E9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7F5D30D" w14:textId="77777777" w:rsidR="001E5E9C" w:rsidRDefault="001E5E9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6963CD" w:rsidRPr="00B75E83" w14:paraId="6BC568E8" w14:textId="77777777">
      <w:trPr>
        <w:trHeight w:val="851"/>
      </w:trPr>
      <w:tc>
        <w:tcPr>
          <w:tcW w:w="4820" w:type="dxa"/>
          <w:vAlign w:val="bottom"/>
        </w:tcPr>
        <w:p w14:paraId="07B63D85" w14:textId="77777777" w:rsidR="006963CD" w:rsidRPr="00E031EC" w:rsidRDefault="006963CD" w:rsidP="00790CE5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14:paraId="7562C864" w14:textId="77777777" w:rsidR="006963CD" w:rsidRDefault="006963CD" w:rsidP="00790CE5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end"/>
          </w:r>
        </w:p>
        <w:p w14:paraId="69AEA38E" w14:textId="77777777" w:rsidR="006963CD" w:rsidRPr="00B75E83" w:rsidRDefault="006963CD" w:rsidP="00790CE5">
          <w:pPr>
            <w:pStyle w:val="HeadingRight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</w:tr>
  </w:tbl>
  <w:p w14:paraId="0F5682D2" w14:textId="77777777" w:rsidR="006963CD" w:rsidRDefault="006963CD" w:rsidP="00790CE5">
    <w:pPr>
      <w:pStyle w:val="Heading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963CD" w:rsidRPr="00B75E83" w14:paraId="241C0EA2" w14:textId="77777777">
      <w:trPr>
        <w:trHeight w:val="851"/>
      </w:trPr>
      <w:tc>
        <w:tcPr>
          <w:tcW w:w="5460" w:type="dxa"/>
          <w:vAlign w:val="bottom"/>
        </w:tcPr>
        <w:p w14:paraId="16BC0CBA" w14:textId="77777777" w:rsidR="006963CD" w:rsidRPr="00E031EC" w:rsidRDefault="006963CD" w:rsidP="00790CE5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14:paraId="474102FA" w14:textId="77777777" w:rsidR="006963CD" w:rsidRPr="00B75E83" w:rsidRDefault="006963CD" w:rsidP="00790CE5">
          <w:pPr>
            <w:pStyle w:val="HeadingRight"/>
            <w:rPr>
              <w:rFonts w:cs="Times New Roman"/>
            </w:rPr>
          </w:pPr>
        </w:p>
      </w:tc>
    </w:tr>
  </w:tbl>
  <w:p w14:paraId="636A2036" w14:textId="77777777" w:rsidR="006963CD" w:rsidRPr="00204734" w:rsidRDefault="006963CD" w:rsidP="00790CE5">
    <w:pPr>
      <w:pStyle w:val="Heading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5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27"/>
      <w:gridCol w:w="7394"/>
      <w:gridCol w:w="1134"/>
    </w:tblGrid>
    <w:tr w:rsidR="006963CD" w:rsidRPr="00DD12E4" w14:paraId="646D441F" w14:textId="77777777" w:rsidTr="00B94C9D">
      <w:trPr>
        <w:cantSplit/>
        <w:trHeight w:hRule="exact" w:val="738"/>
      </w:trPr>
      <w:tc>
        <w:tcPr>
          <w:tcW w:w="1127" w:type="dxa"/>
        </w:tcPr>
        <w:p w14:paraId="2A890887" w14:textId="3D88A9CC" w:rsidR="006963CD" w:rsidRDefault="006963CD" w:rsidP="00CC7052">
          <w:pPr>
            <w:pStyle w:val="afff9"/>
            <w:jc w:val="left"/>
          </w:pPr>
          <w:r>
            <w:rPr>
              <w:noProof/>
            </w:rPr>
            <w:drawing>
              <wp:inline distT="0" distB="0" distL="0" distR="0" wp14:anchorId="3EE6C0B0" wp14:editId="1A44D31F">
                <wp:extent cx="475488" cy="475488"/>
                <wp:effectExtent l="0" t="0" r="1270" b="1270"/>
                <wp:docPr id="15" name="图片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20181219-103208(eSpace)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081" cy="483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18FFE1" w14:textId="77777777" w:rsidR="006963CD" w:rsidRDefault="006963CD" w:rsidP="00DD12E4">
          <w:pPr>
            <w:spacing w:before="120"/>
          </w:pPr>
        </w:p>
      </w:tc>
      <w:tc>
        <w:tcPr>
          <w:tcW w:w="7394" w:type="dxa"/>
          <w:vAlign w:val="bottom"/>
        </w:tcPr>
        <w:p w14:paraId="681D3699" w14:textId="0ADF9CE0" w:rsidR="006963CD" w:rsidRPr="00031355" w:rsidRDefault="000D5E92" w:rsidP="000D5E92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H</w:t>
          </w:r>
          <w:r w:rsidR="00E24819">
            <w:rPr>
              <w:rFonts w:ascii="Huawei Sans" w:eastAsia="方正兰亭黑简体" w:hAnsi="Huawei Sans"/>
              <w:noProof/>
            </w:rPr>
            <w:t>ello</w:t>
          </w:r>
          <w:r>
            <w:rPr>
              <w:rFonts w:ascii="Huawei Sans" w:eastAsia="方正兰亭黑简体" w:hAnsi="Huawei Sans"/>
              <w:noProof/>
            </w:rPr>
            <w:t>W</w:t>
          </w:r>
          <w:r w:rsidR="001A1848" w:rsidRPr="00031355">
            <w:rPr>
              <w:rFonts w:ascii="Huawei Sans" w:eastAsia="方正兰亭黑简体" w:hAnsi="Huawei Sans"/>
              <w:noProof/>
            </w:rPr>
            <w:t>orld</w:t>
          </w:r>
          <w:r w:rsidR="004F48C1" w:rsidRPr="00031355">
            <w:rPr>
              <w:rFonts w:ascii="Huawei Sans" w:eastAsia="方正兰亭黑简体" w:hAnsi="Huawei Sans"/>
              <w:noProof/>
            </w:rPr>
            <w:t>程序</w:t>
          </w:r>
          <w:r w:rsidR="00031355" w:rsidRPr="00031355">
            <w:rPr>
              <w:rFonts w:ascii="Huawei Sans" w:eastAsia="方正兰亭黑简体" w:hAnsi="Huawei Sans" w:hint="eastAsia"/>
              <w:noProof/>
            </w:rPr>
            <w:t>实验</w:t>
          </w:r>
          <w:r w:rsidR="006E1E80">
            <w:rPr>
              <w:rFonts w:ascii="Huawei Sans" w:eastAsia="方正兰亭黑简体" w:hAnsi="Huawei Sans" w:hint="eastAsia"/>
              <w:noProof/>
            </w:rPr>
            <w:t>手册</w:t>
          </w:r>
        </w:p>
      </w:tc>
      <w:tc>
        <w:tcPr>
          <w:tcW w:w="1134" w:type="dxa"/>
          <w:vAlign w:val="bottom"/>
        </w:tcPr>
        <w:p w14:paraId="43C47FF2" w14:textId="70DC476E" w:rsidR="006963CD" w:rsidRDefault="006963CD" w:rsidP="009540D2">
          <w:pPr>
            <w:pStyle w:val="TableNote"/>
            <w:ind w:left="0"/>
            <w:jc w:val="right"/>
            <w:rPr>
              <w:noProof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A729A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>页</w:t>
          </w:r>
        </w:p>
      </w:tc>
    </w:tr>
  </w:tbl>
  <w:p w14:paraId="080D5C13" w14:textId="77777777" w:rsidR="006963CD" w:rsidRDefault="006963CD" w:rsidP="00736930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E9840E3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1B120200"/>
    <w:lvl w:ilvl="0" w:tplc="1E8C6718">
      <w:start w:val="1"/>
      <w:numFmt w:val="bullet"/>
      <w:pStyle w:val="ItemList"/>
      <w:lvlText w:val=""/>
      <w:lvlJc w:val="left"/>
      <w:pPr>
        <w:tabs>
          <w:tab w:val="num" w:pos="2365"/>
        </w:tabs>
        <w:ind w:left="2365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1079"/>
        </w:tabs>
        <w:ind w:left="1079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499"/>
        </w:tabs>
        <w:ind w:left="1499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919"/>
        </w:tabs>
        <w:ind w:left="1919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339"/>
        </w:tabs>
        <w:ind w:left="2339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759"/>
        </w:tabs>
        <w:ind w:left="2759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3179"/>
        </w:tabs>
        <w:ind w:left="3179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599"/>
        </w:tabs>
        <w:ind w:left="3599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4019"/>
        </w:tabs>
        <w:ind w:left="4019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0893AD8"/>
    <w:multiLevelType w:val="hybridMultilevel"/>
    <w:tmpl w:val="5B3A155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3"/>
  </w:num>
  <w:num w:numId="14">
    <w:abstractNumId w:val="14"/>
  </w:num>
  <w:num w:numId="15">
    <w:abstractNumId w:val="13"/>
  </w:num>
  <w:num w:numId="16">
    <w:abstractNumId w:val="6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724"/>
    <w:rsid w:val="0000120B"/>
    <w:rsid w:val="00001904"/>
    <w:rsid w:val="00005D4A"/>
    <w:rsid w:val="00007325"/>
    <w:rsid w:val="00007507"/>
    <w:rsid w:val="00007CF8"/>
    <w:rsid w:val="0001036F"/>
    <w:rsid w:val="00010C0A"/>
    <w:rsid w:val="00011630"/>
    <w:rsid w:val="00011962"/>
    <w:rsid w:val="00011B50"/>
    <w:rsid w:val="00012E31"/>
    <w:rsid w:val="00013155"/>
    <w:rsid w:val="00014276"/>
    <w:rsid w:val="000145D8"/>
    <w:rsid w:val="00014C0D"/>
    <w:rsid w:val="000171EC"/>
    <w:rsid w:val="00017C40"/>
    <w:rsid w:val="000210D2"/>
    <w:rsid w:val="00021566"/>
    <w:rsid w:val="0002214D"/>
    <w:rsid w:val="0002276F"/>
    <w:rsid w:val="00024836"/>
    <w:rsid w:val="0002558E"/>
    <w:rsid w:val="00027F46"/>
    <w:rsid w:val="00030293"/>
    <w:rsid w:val="0003049A"/>
    <w:rsid w:val="00031355"/>
    <w:rsid w:val="000321CB"/>
    <w:rsid w:val="00033243"/>
    <w:rsid w:val="00033F84"/>
    <w:rsid w:val="000375E9"/>
    <w:rsid w:val="00041545"/>
    <w:rsid w:val="00041907"/>
    <w:rsid w:val="00043B1A"/>
    <w:rsid w:val="00044AB5"/>
    <w:rsid w:val="000475F2"/>
    <w:rsid w:val="0004798F"/>
    <w:rsid w:val="000502C1"/>
    <w:rsid w:val="00050311"/>
    <w:rsid w:val="000504DB"/>
    <w:rsid w:val="0005157D"/>
    <w:rsid w:val="00051A7C"/>
    <w:rsid w:val="00051CA2"/>
    <w:rsid w:val="00052608"/>
    <w:rsid w:val="0005325E"/>
    <w:rsid w:val="000535E5"/>
    <w:rsid w:val="00053D19"/>
    <w:rsid w:val="00054DE4"/>
    <w:rsid w:val="00054EAC"/>
    <w:rsid w:val="0006280C"/>
    <w:rsid w:val="00062D77"/>
    <w:rsid w:val="00064F80"/>
    <w:rsid w:val="000659C7"/>
    <w:rsid w:val="00065C68"/>
    <w:rsid w:val="00065DCF"/>
    <w:rsid w:val="0006678D"/>
    <w:rsid w:val="0006684D"/>
    <w:rsid w:val="00066A44"/>
    <w:rsid w:val="00066F4D"/>
    <w:rsid w:val="0007003E"/>
    <w:rsid w:val="00070957"/>
    <w:rsid w:val="00071923"/>
    <w:rsid w:val="00072087"/>
    <w:rsid w:val="0007236C"/>
    <w:rsid w:val="00072AAD"/>
    <w:rsid w:val="00073E14"/>
    <w:rsid w:val="00074B6E"/>
    <w:rsid w:val="00076475"/>
    <w:rsid w:val="00076AFE"/>
    <w:rsid w:val="000777E5"/>
    <w:rsid w:val="0008003F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022"/>
    <w:rsid w:val="00087B38"/>
    <w:rsid w:val="0009129A"/>
    <w:rsid w:val="00091B19"/>
    <w:rsid w:val="0009230D"/>
    <w:rsid w:val="000934F1"/>
    <w:rsid w:val="00094052"/>
    <w:rsid w:val="0009621C"/>
    <w:rsid w:val="00096488"/>
    <w:rsid w:val="00096A63"/>
    <w:rsid w:val="00097458"/>
    <w:rsid w:val="0009792A"/>
    <w:rsid w:val="00097DE7"/>
    <w:rsid w:val="000A0022"/>
    <w:rsid w:val="000A1969"/>
    <w:rsid w:val="000A1AFA"/>
    <w:rsid w:val="000A2674"/>
    <w:rsid w:val="000A37A4"/>
    <w:rsid w:val="000A5637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3667"/>
    <w:rsid w:val="000B4632"/>
    <w:rsid w:val="000B5EE1"/>
    <w:rsid w:val="000B6384"/>
    <w:rsid w:val="000B6E37"/>
    <w:rsid w:val="000B7C6A"/>
    <w:rsid w:val="000B7EFF"/>
    <w:rsid w:val="000C06CE"/>
    <w:rsid w:val="000C0963"/>
    <w:rsid w:val="000C0A74"/>
    <w:rsid w:val="000C1F8A"/>
    <w:rsid w:val="000C3F98"/>
    <w:rsid w:val="000C5AE6"/>
    <w:rsid w:val="000C62CD"/>
    <w:rsid w:val="000D0045"/>
    <w:rsid w:val="000D0502"/>
    <w:rsid w:val="000D0C77"/>
    <w:rsid w:val="000D2363"/>
    <w:rsid w:val="000D2513"/>
    <w:rsid w:val="000D41DD"/>
    <w:rsid w:val="000D57E7"/>
    <w:rsid w:val="000D5E92"/>
    <w:rsid w:val="000D601E"/>
    <w:rsid w:val="000D79DE"/>
    <w:rsid w:val="000E16AA"/>
    <w:rsid w:val="000E17C6"/>
    <w:rsid w:val="000E3396"/>
    <w:rsid w:val="000E3FA8"/>
    <w:rsid w:val="000E48ED"/>
    <w:rsid w:val="000E4AE7"/>
    <w:rsid w:val="000E5B3B"/>
    <w:rsid w:val="000E69D0"/>
    <w:rsid w:val="000F21A1"/>
    <w:rsid w:val="000F2F37"/>
    <w:rsid w:val="000F443B"/>
    <w:rsid w:val="000F4683"/>
    <w:rsid w:val="000F536E"/>
    <w:rsid w:val="000F6AA5"/>
    <w:rsid w:val="000F73A2"/>
    <w:rsid w:val="001007FB"/>
    <w:rsid w:val="00100A3F"/>
    <w:rsid w:val="001017DC"/>
    <w:rsid w:val="0010187A"/>
    <w:rsid w:val="00101AE3"/>
    <w:rsid w:val="00101E3B"/>
    <w:rsid w:val="001020BB"/>
    <w:rsid w:val="0010214D"/>
    <w:rsid w:val="00102217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21C"/>
    <w:rsid w:val="00114A3D"/>
    <w:rsid w:val="0011636E"/>
    <w:rsid w:val="00116DBF"/>
    <w:rsid w:val="001171A4"/>
    <w:rsid w:val="001178C7"/>
    <w:rsid w:val="00117C30"/>
    <w:rsid w:val="00117F0D"/>
    <w:rsid w:val="00120C0B"/>
    <w:rsid w:val="0012112D"/>
    <w:rsid w:val="00122A38"/>
    <w:rsid w:val="00122A8A"/>
    <w:rsid w:val="001251D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8D7"/>
    <w:rsid w:val="0014498F"/>
    <w:rsid w:val="001453BD"/>
    <w:rsid w:val="001454CD"/>
    <w:rsid w:val="00145638"/>
    <w:rsid w:val="00145A38"/>
    <w:rsid w:val="00145FB6"/>
    <w:rsid w:val="00146E93"/>
    <w:rsid w:val="001472D0"/>
    <w:rsid w:val="00150967"/>
    <w:rsid w:val="00150C61"/>
    <w:rsid w:val="00154ACF"/>
    <w:rsid w:val="0015627A"/>
    <w:rsid w:val="00156F51"/>
    <w:rsid w:val="00157795"/>
    <w:rsid w:val="00160729"/>
    <w:rsid w:val="00161BC3"/>
    <w:rsid w:val="00163D02"/>
    <w:rsid w:val="001666C5"/>
    <w:rsid w:val="0016711D"/>
    <w:rsid w:val="001675AB"/>
    <w:rsid w:val="001706C1"/>
    <w:rsid w:val="00172027"/>
    <w:rsid w:val="001724A3"/>
    <w:rsid w:val="00172E55"/>
    <w:rsid w:val="0017327A"/>
    <w:rsid w:val="00173839"/>
    <w:rsid w:val="0017451A"/>
    <w:rsid w:val="0017693F"/>
    <w:rsid w:val="00176B45"/>
    <w:rsid w:val="00177592"/>
    <w:rsid w:val="00177759"/>
    <w:rsid w:val="00180259"/>
    <w:rsid w:val="001802B8"/>
    <w:rsid w:val="0018080D"/>
    <w:rsid w:val="00180E3E"/>
    <w:rsid w:val="00181143"/>
    <w:rsid w:val="00183331"/>
    <w:rsid w:val="00185231"/>
    <w:rsid w:val="00185EEE"/>
    <w:rsid w:val="00187508"/>
    <w:rsid w:val="00187DEF"/>
    <w:rsid w:val="00190A41"/>
    <w:rsid w:val="00191323"/>
    <w:rsid w:val="00191670"/>
    <w:rsid w:val="00191D15"/>
    <w:rsid w:val="001921A9"/>
    <w:rsid w:val="00193476"/>
    <w:rsid w:val="0019513D"/>
    <w:rsid w:val="001964B5"/>
    <w:rsid w:val="00196C9F"/>
    <w:rsid w:val="00197385"/>
    <w:rsid w:val="001A0D4A"/>
    <w:rsid w:val="001A0EBD"/>
    <w:rsid w:val="001A14C4"/>
    <w:rsid w:val="001A1848"/>
    <w:rsid w:val="001A24AF"/>
    <w:rsid w:val="001A2F74"/>
    <w:rsid w:val="001A3936"/>
    <w:rsid w:val="001A42A4"/>
    <w:rsid w:val="001A4A8A"/>
    <w:rsid w:val="001A4E32"/>
    <w:rsid w:val="001A7817"/>
    <w:rsid w:val="001A79C3"/>
    <w:rsid w:val="001B0747"/>
    <w:rsid w:val="001B0FF2"/>
    <w:rsid w:val="001B18BF"/>
    <w:rsid w:val="001B20C3"/>
    <w:rsid w:val="001B38FF"/>
    <w:rsid w:val="001B3B2E"/>
    <w:rsid w:val="001B4094"/>
    <w:rsid w:val="001B4201"/>
    <w:rsid w:val="001B4737"/>
    <w:rsid w:val="001B5D02"/>
    <w:rsid w:val="001B67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6F3D"/>
    <w:rsid w:val="001D7530"/>
    <w:rsid w:val="001D7DDA"/>
    <w:rsid w:val="001E30B9"/>
    <w:rsid w:val="001E382D"/>
    <w:rsid w:val="001E4F67"/>
    <w:rsid w:val="001E5B72"/>
    <w:rsid w:val="001E5E9C"/>
    <w:rsid w:val="001E6211"/>
    <w:rsid w:val="001E6ABB"/>
    <w:rsid w:val="001E71BD"/>
    <w:rsid w:val="001E78CE"/>
    <w:rsid w:val="001E7E64"/>
    <w:rsid w:val="001F1D00"/>
    <w:rsid w:val="001F2010"/>
    <w:rsid w:val="001F3661"/>
    <w:rsid w:val="001F54BE"/>
    <w:rsid w:val="002004D8"/>
    <w:rsid w:val="00200836"/>
    <w:rsid w:val="0020153C"/>
    <w:rsid w:val="002016FE"/>
    <w:rsid w:val="00201A26"/>
    <w:rsid w:val="002026CD"/>
    <w:rsid w:val="00202F7F"/>
    <w:rsid w:val="00203E5B"/>
    <w:rsid w:val="002040E1"/>
    <w:rsid w:val="002044DD"/>
    <w:rsid w:val="00207FC6"/>
    <w:rsid w:val="0021009A"/>
    <w:rsid w:val="002116A0"/>
    <w:rsid w:val="0021235C"/>
    <w:rsid w:val="002134C0"/>
    <w:rsid w:val="0021362D"/>
    <w:rsid w:val="002148FC"/>
    <w:rsid w:val="00215F94"/>
    <w:rsid w:val="00216B99"/>
    <w:rsid w:val="00216D88"/>
    <w:rsid w:val="00216E2E"/>
    <w:rsid w:val="00217D84"/>
    <w:rsid w:val="00220C70"/>
    <w:rsid w:val="002213B8"/>
    <w:rsid w:val="002226E2"/>
    <w:rsid w:val="002232B9"/>
    <w:rsid w:val="002245F2"/>
    <w:rsid w:val="002247BC"/>
    <w:rsid w:val="00225DA0"/>
    <w:rsid w:val="00225DEF"/>
    <w:rsid w:val="00227252"/>
    <w:rsid w:val="00230CFA"/>
    <w:rsid w:val="002315E3"/>
    <w:rsid w:val="0023219E"/>
    <w:rsid w:val="0023220D"/>
    <w:rsid w:val="00232385"/>
    <w:rsid w:val="00232D1D"/>
    <w:rsid w:val="002347EB"/>
    <w:rsid w:val="00234CC4"/>
    <w:rsid w:val="002352DE"/>
    <w:rsid w:val="00235704"/>
    <w:rsid w:val="002375BA"/>
    <w:rsid w:val="002376A5"/>
    <w:rsid w:val="0024230E"/>
    <w:rsid w:val="00242D9E"/>
    <w:rsid w:val="00244D55"/>
    <w:rsid w:val="00244EA6"/>
    <w:rsid w:val="002457D8"/>
    <w:rsid w:val="002461C9"/>
    <w:rsid w:val="00246E3D"/>
    <w:rsid w:val="002512A2"/>
    <w:rsid w:val="00251FCE"/>
    <w:rsid w:val="00252910"/>
    <w:rsid w:val="00253234"/>
    <w:rsid w:val="00253B8B"/>
    <w:rsid w:val="002541B3"/>
    <w:rsid w:val="00257718"/>
    <w:rsid w:val="002605B0"/>
    <w:rsid w:val="00260775"/>
    <w:rsid w:val="00262636"/>
    <w:rsid w:val="00263E52"/>
    <w:rsid w:val="00264059"/>
    <w:rsid w:val="002652D5"/>
    <w:rsid w:val="002700FB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39DB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201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76A"/>
    <w:rsid w:val="002A7E08"/>
    <w:rsid w:val="002B0014"/>
    <w:rsid w:val="002B0BF5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7343"/>
    <w:rsid w:val="002D10F5"/>
    <w:rsid w:val="002D1728"/>
    <w:rsid w:val="002D489E"/>
    <w:rsid w:val="002D5BF8"/>
    <w:rsid w:val="002D6B11"/>
    <w:rsid w:val="002D6C54"/>
    <w:rsid w:val="002D6DA2"/>
    <w:rsid w:val="002E0191"/>
    <w:rsid w:val="002E1539"/>
    <w:rsid w:val="002E1752"/>
    <w:rsid w:val="002E3323"/>
    <w:rsid w:val="002E48D0"/>
    <w:rsid w:val="002E5399"/>
    <w:rsid w:val="002E736A"/>
    <w:rsid w:val="002F014B"/>
    <w:rsid w:val="002F1280"/>
    <w:rsid w:val="002F16D9"/>
    <w:rsid w:val="002F41B8"/>
    <w:rsid w:val="002F4605"/>
    <w:rsid w:val="002F496F"/>
    <w:rsid w:val="002F5727"/>
    <w:rsid w:val="002F6142"/>
    <w:rsid w:val="002F646A"/>
    <w:rsid w:val="002F64F1"/>
    <w:rsid w:val="002F692D"/>
    <w:rsid w:val="002F6A34"/>
    <w:rsid w:val="002F723A"/>
    <w:rsid w:val="002F7B08"/>
    <w:rsid w:val="00300685"/>
    <w:rsid w:val="00301A95"/>
    <w:rsid w:val="00301CB7"/>
    <w:rsid w:val="00302245"/>
    <w:rsid w:val="00303D9D"/>
    <w:rsid w:val="00304100"/>
    <w:rsid w:val="003041A0"/>
    <w:rsid w:val="00305165"/>
    <w:rsid w:val="00305BEB"/>
    <w:rsid w:val="00305FB3"/>
    <w:rsid w:val="00306280"/>
    <w:rsid w:val="00307DBA"/>
    <w:rsid w:val="00310DE0"/>
    <w:rsid w:val="00311171"/>
    <w:rsid w:val="0031229C"/>
    <w:rsid w:val="00312B06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148F"/>
    <w:rsid w:val="00332352"/>
    <w:rsid w:val="00333D46"/>
    <w:rsid w:val="003344D9"/>
    <w:rsid w:val="00335BE3"/>
    <w:rsid w:val="00336AFF"/>
    <w:rsid w:val="003372EA"/>
    <w:rsid w:val="00337A16"/>
    <w:rsid w:val="00337B1D"/>
    <w:rsid w:val="00340C4B"/>
    <w:rsid w:val="003449B6"/>
    <w:rsid w:val="00345758"/>
    <w:rsid w:val="00345CA8"/>
    <w:rsid w:val="003460BF"/>
    <w:rsid w:val="003461B0"/>
    <w:rsid w:val="0034741F"/>
    <w:rsid w:val="00350893"/>
    <w:rsid w:val="00350A7D"/>
    <w:rsid w:val="00351E57"/>
    <w:rsid w:val="00352F23"/>
    <w:rsid w:val="003539B9"/>
    <w:rsid w:val="00354F26"/>
    <w:rsid w:val="003579F6"/>
    <w:rsid w:val="003603AE"/>
    <w:rsid w:val="00360713"/>
    <w:rsid w:val="00360A33"/>
    <w:rsid w:val="003610EF"/>
    <w:rsid w:val="00361792"/>
    <w:rsid w:val="00361F14"/>
    <w:rsid w:val="00362546"/>
    <w:rsid w:val="00362716"/>
    <w:rsid w:val="003629CB"/>
    <w:rsid w:val="00362BAD"/>
    <w:rsid w:val="00362ECF"/>
    <w:rsid w:val="003642F6"/>
    <w:rsid w:val="0036631D"/>
    <w:rsid w:val="00366E4B"/>
    <w:rsid w:val="00370DC3"/>
    <w:rsid w:val="0037242B"/>
    <w:rsid w:val="00373B2C"/>
    <w:rsid w:val="00375B28"/>
    <w:rsid w:val="00375EAD"/>
    <w:rsid w:val="00380F8E"/>
    <w:rsid w:val="00382427"/>
    <w:rsid w:val="0038322B"/>
    <w:rsid w:val="00383C67"/>
    <w:rsid w:val="003846B6"/>
    <w:rsid w:val="00384811"/>
    <w:rsid w:val="00384980"/>
    <w:rsid w:val="00384F48"/>
    <w:rsid w:val="003855E8"/>
    <w:rsid w:val="003860AA"/>
    <w:rsid w:val="0038612C"/>
    <w:rsid w:val="00386230"/>
    <w:rsid w:val="0038624B"/>
    <w:rsid w:val="00387786"/>
    <w:rsid w:val="00390D3B"/>
    <w:rsid w:val="00391A56"/>
    <w:rsid w:val="003925C2"/>
    <w:rsid w:val="003938C4"/>
    <w:rsid w:val="003944FC"/>
    <w:rsid w:val="00394D2B"/>
    <w:rsid w:val="003959B9"/>
    <w:rsid w:val="00395E30"/>
    <w:rsid w:val="0039711D"/>
    <w:rsid w:val="003A104F"/>
    <w:rsid w:val="003A26B2"/>
    <w:rsid w:val="003A27C7"/>
    <w:rsid w:val="003A27F5"/>
    <w:rsid w:val="003A3E26"/>
    <w:rsid w:val="003A3E7D"/>
    <w:rsid w:val="003A49B8"/>
    <w:rsid w:val="003A4F60"/>
    <w:rsid w:val="003A539B"/>
    <w:rsid w:val="003A549C"/>
    <w:rsid w:val="003A5BE8"/>
    <w:rsid w:val="003A5FE1"/>
    <w:rsid w:val="003A7260"/>
    <w:rsid w:val="003A7C9C"/>
    <w:rsid w:val="003A7CCF"/>
    <w:rsid w:val="003B0C21"/>
    <w:rsid w:val="003B0E93"/>
    <w:rsid w:val="003B1CDC"/>
    <w:rsid w:val="003B22E9"/>
    <w:rsid w:val="003B2CEF"/>
    <w:rsid w:val="003B49A7"/>
    <w:rsid w:val="003B558B"/>
    <w:rsid w:val="003B5B54"/>
    <w:rsid w:val="003B5C67"/>
    <w:rsid w:val="003B6799"/>
    <w:rsid w:val="003B6F29"/>
    <w:rsid w:val="003B75CF"/>
    <w:rsid w:val="003C036F"/>
    <w:rsid w:val="003C08CB"/>
    <w:rsid w:val="003C1978"/>
    <w:rsid w:val="003C1E9E"/>
    <w:rsid w:val="003C2E2D"/>
    <w:rsid w:val="003C30C3"/>
    <w:rsid w:val="003C39E6"/>
    <w:rsid w:val="003C5BE1"/>
    <w:rsid w:val="003D2573"/>
    <w:rsid w:val="003D270E"/>
    <w:rsid w:val="003D2786"/>
    <w:rsid w:val="003D6970"/>
    <w:rsid w:val="003D74A0"/>
    <w:rsid w:val="003E06CC"/>
    <w:rsid w:val="003E115D"/>
    <w:rsid w:val="003E1CCE"/>
    <w:rsid w:val="003E1F44"/>
    <w:rsid w:val="003E211E"/>
    <w:rsid w:val="003E2B96"/>
    <w:rsid w:val="003E3A83"/>
    <w:rsid w:val="003E5019"/>
    <w:rsid w:val="003E5313"/>
    <w:rsid w:val="003E5B09"/>
    <w:rsid w:val="003E6252"/>
    <w:rsid w:val="003E63EC"/>
    <w:rsid w:val="003E7FEC"/>
    <w:rsid w:val="003F0B45"/>
    <w:rsid w:val="003F0F18"/>
    <w:rsid w:val="003F3890"/>
    <w:rsid w:val="003F3A47"/>
    <w:rsid w:val="003F3D2A"/>
    <w:rsid w:val="003F3E82"/>
    <w:rsid w:val="003F4170"/>
    <w:rsid w:val="003F43CE"/>
    <w:rsid w:val="003F4FCF"/>
    <w:rsid w:val="003F7555"/>
    <w:rsid w:val="003F7FE9"/>
    <w:rsid w:val="00400F61"/>
    <w:rsid w:val="00403032"/>
    <w:rsid w:val="0040332D"/>
    <w:rsid w:val="004040EF"/>
    <w:rsid w:val="004053CB"/>
    <w:rsid w:val="004078F4"/>
    <w:rsid w:val="0041039A"/>
    <w:rsid w:val="00411155"/>
    <w:rsid w:val="00411791"/>
    <w:rsid w:val="00413400"/>
    <w:rsid w:val="004136A5"/>
    <w:rsid w:val="0041409F"/>
    <w:rsid w:val="004141CB"/>
    <w:rsid w:val="0041526B"/>
    <w:rsid w:val="00416E2E"/>
    <w:rsid w:val="00416E5D"/>
    <w:rsid w:val="00417BA3"/>
    <w:rsid w:val="00420B72"/>
    <w:rsid w:val="00422748"/>
    <w:rsid w:val="0042391D"/>
    <w:rsid w:val="004261D8"/>
    <w:rsid w:val="004262B7"/>
    <w:rsid w:val="004275B9"/>
    <w:rsid w:val="004278B5"/>
    <w:rsid w:val="004300F4"/>
    <w:rsid w:val="004314CE"/>
    <w:rsid w:val="004346AD"/>
    <w:rsid w:val="004356EB"/>
    <w:rsid w:val="00435FAE"/>
    <w:rsid w:val="0043602D"/>
    <w:rsid w:val="004364CB"/>
    <w:rsid w:val="0043675F"/>
    <w:rsid w:val="00436804"/>
    <w:rsid w:val="00436B33"/>
    <w:rsid w:val="00436B92"/>
    <w:rsid w:val="00440AA8"/>
    <w:rsid w:val="00441D72"/>
    <w:rsid w:val="00445B6D"/>
    <w:rsid w:val="00447103"/>
    <w:rsid w:val="0044762D"/>
    <w:rsid w:val="00450E12"/>
    <w:rsid w:val="00451CF6"/>
    <w:rsid w:val="0045366D"/>
    <w:rsid w:val="004547B4"/>
    <w:rsid w:val="00455497"/>
    <w:rsid w:val="00456C38"/>
    <w:rsid w:val="00457348"/>
    <w:rsid w:val="00457CA2"/>
    <w:rsid w:val="004601F1"/>
    <w:rsid w:val="004622AB"/>
    <w:rsid w:val="00462D8E"/>
    <w:rsid w:val="0046363A"/>
    <w:rsid w:val="00463820"/>
    <w:rsid w:val="00464E43"/>
    <w:rsid w:val="00464E48"/>
    <w:rsid w:val="00466677"/>
    <w:rsid w:val="0046676C"/>
    <w:rsid w:val="00466E8E"/>
    <w:rsid w:val="00470A8F"/>
    <w:rsid w:val="00472106"/>
    <w:rsid w:val="004722EF"/>
    <w:rsid w:val="004729CA"/>
    <w:rsid w:val="00472F50"/>
    <w:rsid w:val="00473CB2"/>
    <w:rsid w:val="00473FEF"/>
    <w:rsid w:val="0047439A"/>
    <w:rsid w:val="00476C25"/>
    <w:rsid w:val="00476FB1"/>
    <w:rsid w:val="00477927"/>
    <w:rsid w:val="00477D0D"/>
    <w:rsid w:val="004821F6"/>
    <w:rsid w:val="004832FC"/>
    <w:rsid w:val="0048347D"/>
    <w:rsid w:val="00483F9A"/>
    <w:rsid w:val="004862BB"/>
    <w:rsid w:val="00486E75"/>
    <w:rsid w:val="00487A1C"/>
    <w:rsid w:val="00487E35"/>
    <w:rsid w:val="00490EDD"/>
    <w:rsid w:val="00491A2E"/>
    <w:rsid w:val="004933CE"/>
    <w:rsid w:val="004957AB"/>
    <w:rsid w:val="00496878"/>
    <w:rsid w:val="00496E4C"/>
    <w:rsid w:val="00497F73"/>
    <w:rsid w:val="004A2642"/>
    <w:rsid w:val="004A2673"/>
    <w:rsid w:val="004A32C9"/>
    <w:rsid w:val="004A3992"/>
    <w:rsid w:val="004A4005"/>
    <w:rsid w:val="004A4B63"/>
    <w:rsid w:val="004B0D41"/>
    <w:rsid w:val="004B1776"/>
    <w:rsid w:val="004B26E3"/>
    <w:rsid w:val="004B29CD"/>
    <w:rsid w:val="004B3531"/>
    <w:rsid w:val="004B38F1"/>
    <w:rsid w:val="004B3D5C"/>
    <w:rsid w:val="004B4C7A"/>
    <w:rsid w:val="004B4D0B"/>
    <w:rsid w:val="004B6114"/>
    <w:rsid w:val="004B6AA4"/>
    <w:rsid w:val="004B7A61"/>
    <w:rsid w:val="004C0466"/>
    <w:rsid w:val="004C083D"/>
    <w:rsid w:val="004C28C6"/>
    <w:rsid w:val="004C41B3"/>
    <w:rsid w:val="004C60DD"/>
    <w:rsid w:val="004C7563"/>
    <w:rsid w:val="004D0EDA"/>
    <w:rsid w:val="004D2845"/>
    <w:rsid w:val="004D2AC9"/>
    <w:rsid w:val="004D2AE8"/>
    <w:rsid w:val="004D2C13"/>
    <w:rsid w:val="004D5348"/>
    <w:rsid w:val="004D5CF1"/>
    <w:rsid w:val="004D5DC8"/>
    <w:rsid w:val="004D643F"/>
    <w:rsid w:val="004D69D2"/>
    <w:rsid w:val="004E0672"/>
    <w:rsid w:val="004E1362"/>
    <w:rsid w:val="004E2448"/>
    <w:rsid w:val="004E2A9A"/>
    <w:rsid w:val="004E2DD3"/>
    <w:rsid w:val="004E2FEA"/>
    <w:rsid w:val="004E305E"/>
    <w:rsid w:val="004E42D2"/>
    <w:rsid w:val="004E5481"/>
    <w:rsid w:val="004E5B88"/>
    <w:rsid w:val="004E6EC6"/>
    <w:rsid w:val="004E7391"/>
    <w:rsid w:val="004F06FA"/>
    <w:rsid w:val="004F1607"/>
    <w:rsid w:val="004F1A3D"/>
    <w:rsid w:val="004F236D"/>
    <w:rsid w:val="004F38AE"/>
    <w:rsid w:val="004F3A4C"/>
    <w:rsid w:val="004F3C7C"/>
    <w:rsid w:val="004F3E1C"/>
    <w:rsid w:val="004F48C1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6F33"/>
    <w:rsid w:val="00506FA5"/>
    <w:rsid w:val="00507E2A"/>
    <w:rsid w:val="0051081C"/>
    <w:rsid w:val="005135AF"/>
    <w:rsid w:val="005135D9"/>
    <w:rsid w:val="00513ED2"/>
    <w:rsid w:val="0051655E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1AAD"/>
    <w:rsid w:val="00532F2F"/>
    <w:rsid w:val="00533708"/>
    <w:rsid w:val="005350A0"/>
    <w:rsid w:val="00536900"/>
    <w:rsid w:val="00536D4D"/>
    <w:rsid w:val="00536DBE"/>
    <w:rsid w:val="00537472"/>
    <w:rsid w:val="00541CDC"/>
    <w:rsid w:val="00542EC8"/>
    <w:rsid w:val="00543953"/>
    <w:rsid w:val="00543A76"/>
    <w:rsid w:val="00543FDE"/>
    <w:rsid w:val="00545A3D"/>
    <w:rsid w:val="005476F7"/>
    <w:rsid w:val="00547873"/>
    <w:rsid w:val="005500C2"/>
    <w:rsid w:val="0055109F"/>
    <w:rsid w:val="00551621"/>
    <w:rsid w:val="00551686"/>
    <w:rsid w:val="0055520C"/>
    <w:rsid w:val="0055595D"/>
    <w:rsid w:val="00556DB2"/>
    <w:rsid w:val="005578B6"/>
    <w:rsid w:val="005607FC"/>
    <w:rsid w:val="00562E3E"/>
    <w:rsid w:val="00563999"/>
    <w:rsid w:val="005649F1"/>
    <w:rsid w:val="00565444"/>
    <w:rsid w:val="005706B5"/>
    <w:rsid w:val="00571B40"/>
    <w:rsid w:val="00572E9F"/>
    <w:rsid w:val="00573C39"/>
    <w:rsid w:val="0057476C"/>
    <w:rsid w:val="0057502B"/>
    <w:rsid w:val="005750C8"/>
    <w:rsid w:val="00577A5F"/>
    <w:rsid w:val="00577A8B"/>
    <w:rsid w:val="00577CDF"/>
    <w:rsid w:val="00580254"/>
    <w:rsid w:val="00580770"/>
    <w:rsid w:val="00581446"/>
    <w:rsid w:val="005817A7"/>
    <w:rsid w:val="00581962"/>
    <w:rsid w:val="00585E01"/>
    <w:rsid w:val="00585F28"/>
    <w:rsid w:val="00586D12"/>
    <w:rsid w:val="005915EA"/>
    <w:rsid w:val="00592B26"/>
    <w:rsid w:val="00592EA9"/>
    <w:rsid w:val="00594091"/>
    <w:rsid w:val="005952AD"/>
    <w:rsid w:val="00596A92"/>
    <w:rsid w:val="00597411"/>
    <w:rsid w:val="005A0AAD"/>
    <w:rsid w:val="005A1A80"/>
    <w:rsid w:val="005A1E6F"/>
    <w:rsid w:val="005A26CE"/>
    <w:rsid w:val="005A4455"/>
    <w:rsid w:val="005A53D7"/>
    <w:rsid w:val="005A6B5B"/>
    <w:rsid w:val="005A751D"/>
    <w:rsid w:val="005B0949"/>
    <w:rsid w:val="005B1188"/>
    <w:rsid w:val="005B11F5"/>
    <w:rsid w:val="005B2518"/>
    <w:rsid w:val="005B30B2"/>
    <w:rsid w:val="005B310A"/>
    <w:rsid w:val="005B3936"/>
    <w:rsid w:val="005B3DDC"/>
    <w:rsid w:val="005B5054"/>
    <w:rsid w:val="005B5970"/>
    <w:rsid w:val="005B6D8C"/>
    <w:rsid w:val="005B755C"/>
    <w:rsid w:val="005B7DC2"/>
    <w:rsid w:val="005B7E6C"/>
    <w:rsid w:val="005C0DEE"/>
    <w:rsid w:val="005C2020"/>
    <w:rsid w:val="005C4B55"/>
    <w:rsid w:val="005C4E64"/>
    <w:rsid w:val="005C5546"/>
    <w:rsid w:val="005C5810"/>
    <w:rsid w:val="005C6E3E"/>
    <w:rsid w:val="005C7FAB"/>
    <w:rsid w:val="005D061C"/>
    <w:rsid w:val="005D1F48"/>
    <w:rsid w:val="005D203C"/>
    <w:rsid w:val="005D2A15"/>
    <w:rsid w:val="005D2DB6"/>
    <w:rsid w:val="005D4160"/>
    <w:rsid w:val="005D419D"/>
    <w:rsid w:val="005D499C"/>
    <w:rsid w:val="005D4B94"/>
    <w:rsid w:val="005D4C6C"/>
    <w:rsid w:val="005D59DB"/>
    <w:rsid w:val="005E004F"/>
    <w:rsid w:val="005E0257"/>
    <w:rsid w:val="005E08C3"/>
    <w:rsid w:val="005E26C6"/>
    <w:rsid w:val="005E2BA8"/>
    <w:rsid w:val="005E2DD2"/>
    <w:rsid w:val="005E4B56"/>
    <w:rsid w:val="005E5310"/>
    <w:rsid w:val="005F10B1"/>
    <w:rsid w:val="005F11EA"/>
    <w:rsid w:val="005F26D0"/>
    <w:rsid w:val="005F2A85"/>
    <w:rsid w:val="005F5536"/>
    <w:rsid w:val="00600C29"/>
    <w:rsid w:val="0060106F"/>
    <w:rsid w:val="006014A4"/>
    <w:rsid w:val="00602B73"/>
    <w:rsid w:val="00603DBD"/>
    <w:rsid w:val="00606353"/>
    <w:rsid w:val="00606609"/>
    <w:rsid w:val="006072A9"/>
    <w:rsid w:val="00607A81"/>
    <w:rsid w:val="00610C3F"/>
    <w:rsid w:val="006120E1"/>
    <w:rsid w:val="006137CA"/>
    <w:rsid w:val="00613D31"/>
    <w:rsid w:val="00614715"/>
    <w:rsid w:val="00614ECE"/>
    <w:rsid w:val="00615EFB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661A"/>
    <w:rsid w:val="00627321"/>
    <w:rsid w:val="00631584"/>
    <w:rsid w:val="00631B2F"/>
    <w:rsid w:val="00631CD8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20EA"/>
    <w:rsid w:val="006427F3"/>
    <w:rsid w:val="006468D2"/>
    <w:rsid w:val="006521BE"/>
    <w:rsid w:val="00652A23"/>
    <w:rsid w:val="00652FDB"/>
    <w:rsid w:val="00655365"/>
    <w:rsid w:val="00656D35"/>
    <w:rsid w:val="00656DFB"/>
    <w:rsid w:val="00656F74"/>
    <w:rsid w:val="0066082D"/>
    <w:rsid w:val="006611CD"/>
    <w:rsid w:val="00661235"/>
    <w:rsid w:val="00662E2B"/>
    <w:rsid w:val="006646A8"/>
    <w:rsid w:val="00665B0E"/>
    <w:rsid w:val="00672951"/>
    <w:rsid w:val="00674516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424"/>
    <w:rsid w:val="00691C48"/>
    <w:rsid w:val="00691CA6"/>
    <w:rsid w:val="00694106"/>
    <w:rsid w:val="006943E1"/>
    <w:rsid w:val="00694D37"/>
    <w:rsid w:val="0069554C"/>
    <w:rsid w:val="00695D19"/>
    <w:rsid w:val="006963CD"/>
    <w:rsid w:val="0069653C"/>
    <w:rsid w:val="00696F43"/>
    <w:rsid w:val="00697D2C"/>
    <w:rsid w:val="006A134D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490"/>
    <w:rsid w:val="006C387B"/>
    <w:rsid w:val="006C425F"/>
    <w:rsid w:val="006C4329"/>
    <w:rsid w:val="006C559F"/>
    <w:rsid w:val="006C65AA"/>
    <w:rsid w:val="006C6B74"/>
    <w:rsid w:val="006C7EAB"/>
    <w:rsid w:val="006D01A9"/>
    <w:rsid w:val="006D0B05"/>
    <w:rsid w:val="006D0C1E"/>
    <w:rsid w:val="006D3865"/>
    <w:rsid w:val="006D4C9F"/>
    <w:rsid w:val="006D622A"/>
    <w:rsid w:val="006E0824"/>
    <w:rsid w:val="006E17E3"/>
    <w:rsid w:val="006E1E80"/>
    <w:rsid w:val="006E243C"/>
    <w:rsid w:val="006E2DF2"/>
    <w:rsid w:val="006E2F9F"/>
    <w:rsid w:val="006E70B8"/>
    <w:rsid w:val="006F206B"/>
    <w:rsid w:val="006F23AF"/>
    <w:rsid w:val="006F2A6C"/>
    <w:rsid w:val="006F3081"/>
    <w:rsid w:val="006F4046"/>
    <w:rsid w:val="006F58F0"/>
    <w:rsid w:val="006F6B63"/>
    <w:rsid w:val="00701249"/>
    <w:rsid w:val="007029D0"/>
    <w:rsid w:val="0070328F"/>
    <w:rsid w:val="0070345E"/>
    <w:rsid w:val="0070376F"/>
    <w:rsid w:val="007042AA"/>
    <w:rsid w:val="007043C1"/>
    <w:rsid w:val="00704E84"/>
    <w:rsid w:val="00705017"/>
    <w:rsid w:val="0070636C"/>
    <w:rsid w:val="007117AB"/>
    <w:rsid w:val="00711AA7"/>
    <w:rsid w:val="00711ED1"/>
    <w:rsid w:val="00713707"/>
    <w:rsid w:val="00714C88"/>
    <w:rsid w:val="007153FB"/>
    <w:rsid w:val="00715EF5"/>
    <w:rsid w:val="00716916"/>
    <w:rsid w:val="00716F24"/>
    <w:rsid w:val="0072122A"/>
    <w:rsid w:val="00722684"/>
    <w:rsid w:val="00723A5F"/>
    <w:rsid w:val="00723F3A"/>
    <w:rsid w:val="00724711"/>
    <w:rsid w:val="00724A6D"/>
    <w:rsid w:val="00725F76"/>
    <w:rsid w:val="007270E4"/>
    <w:rsid w:val="0072774E"/>
    <w:rsid w:val="00727A1A"/>
    <w:rsid w:val="0073084B"/>
    <w:rsid w:val="007308D9"/>
    <w:rsid w:val="007317BB"/>
    <w:rsid w:val="00731863"/>
    <w:rsid w:val="00731ADC"/>
    <w:rsid w:val="00733628"/>
    <w:rsid w:val="00733BDB"/>
    <w:rsid w:val="0073530A"/>
    <w:rsid w:val="00736930"/>
    <w:rsid w:val="007369BD"/>
    <w:rsid w:val="00736E2E"/>
    <w:rsid w:val="00737D63"/>
    <w:rsid w:val="00737E11"/>
    <w:rsid w:val="00737EF0"/>
    <w:rsid w:val="007400EE"/>
    <w:rsid w:val="0074012D"/>
    <w:rsid w:val="00742282"/>
    <w:rsid w:val="00742A75"/>
    <w:rsid w:val="00742D5E"/>
    <w:rsid w:val="0074365E"/>
    <w:rsid w:val="0074627D"/>
    <w:rsid w:val="0074648A"/>
    <w:rsid w:val="007476D8"/>
    <w:rsid w:val="007511FB"/>
    <w:rsid w:val="007513EB"/>
    <w:rsid w:val="00752B9C"/>
    <w:rsid w:val="00754953"/>
    <w:rsid w:val="00754C51"/>
    <w:rsid w:val="0075561F"/>
    <w:rsid w:val="0075691C"/>
    <w:rsid w:val="00756FCA"/>
    <w:rsid w:val="00757266"/>
    <w:rsid w:val="007578B3"/>
    <w:rsid w:val="00760AD1"/>
    <w:rsid w:val="00760C59"/>
    <w:rsid w:val="00762127"/>
    <w:rsid w:val="007638B2"/>
    <w:rsid w:val="00765F00"/>
    <w:rsid w:val="00766C2C"/>
    <w:rsid w:val="00766CCE"/>
    <w:rsid w:val="0076735B"/>
    <w:rsid w:val="007673B1"/>
    <w:rsid w:val="0076756C"/>
    <w:rsid w:val="00771F53"/>
    <w:rsid w:val="00774599"/>
    <w:rsid w:val="00774DDB"/>
    <w:rsid w:val="007750B2"/>
    <w:rsid w:val="00775422"/>
    <w:rsid w:val="00781B39"/>
    <w:rsid w:val="0078266A"/>
    <w:rsid w:val="0078422C"/>
    <w:rsid w:val="00784701"/>
    <w:rsid w:val="00785ECF"/>
    <w:rsid w:val="00787543"/>
    <w:rsid w:val="00790918"/>
    <w:rsid w:val="00790CE5"/>
    <w:rsid w:val="00791CC2"/>
    <w:rsid w:val="00791D52"/>
    <w:rsid w:val="00791D5F"/>
    <w:rsid w:val="00792F48"/>
    <w:rsid w:val="007946B0"/>
    <w:rsid w:val="00796312"/>
    <w:rsid w:val="0079653E"/>
    <w:rsid w:val="007A0830"/>
    <w:rsid w:val="007A0C9B"/>
    <w:rsid w:val="007A1649"/>
    <w:rsid w:val="007A2D78"/>
    <w:rsid w:val="007A2E34"/>
    <w:rsid w:val="007A40F2"/>
    <w:rsid w:val="007A4B89"/>
    <w:rsid w:val="007B0A1F"/>
    <w:rsid w:val="007B1662"/>
    <w:rsid w:val="007B1AC6"/>
    <w:rsid w:val="007B1E9D"/>
    <w:rsid w:val="007B3D38"/>
    <w:rsid w:val="007B570C"/>
    <w:rsid w:val="007B58D0"/>
    <w:rsid w:val="007B5F15"/>
    <w:rsid w:val="007B656E"/>
    <w:rsid w:val="007B7E65"/>
    <w:rsid w:val="007B7F0C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831"/>
    <w:rsid w:val="007D410C"/>
    <w:rsid w:val="007D4D58"/>
    <w:rsid w:val="007D64F6"/>
    <w:rsid w:val="007D7057"/>
    <w:rsid w:val="007E021F"/>
    <w:rsid w:val="007E1945"/>
    <w:rsid w:val="007E1E14"/>
    <w:rsid w:val="007E20A7"/>
    <w:rsid w:val="007E2B96"/>
    <w:rsid w:val="007E2F3F"/>
    <w:rsid w:val="007E30DF"/>
    <w:rsid w:val="007E43F0"/>
    <w:rsid w:val="007E49E3"/>
    <w:rsid w:val="007E4F2E"/>
    <w:rsid w:val="007E59F2"/>
    <w:rsid w:val="007E5E20"/>
    <w:rsid w:val="007E6778"/>
    <w:rsid w:val="007E6874"/>
    <w:rsid w:val="007F1CDC"/>
    <w:rsid w:val="007F2B9E"/>
    <w:rsid w:val="007F2ED8"/>
    <w:rsid w:val="007F2F09"/>
    <w:rsid w:val="007F349E"/>
    <w:rsid w:val="007F4A12"/>
    <w:rsid w:val="007F5A96"/>
    <w:rsid w:val="007F6612"/>
    <w:rsid w:val="007F663B"/>
    <w:rsid w:val="007F72E4"/>
    <w:rsid w:val="007F79DF"/>
    <w:rsid w:val="007F7AA3"/>
    <w:rsid w:val="007F7C13"/>
    <w:rsid w:val="00800EA8"/>
    <w:rsid w:val="008019B8"/>
    <w:rsid w:val="00802CB6"/>
    <w:rsid w:val="00803565"/>
    <w:rsid w:val="00803612"/>
    <w:rsid w:val="008054F9"/>
    <w:rsid w:val="00806486"/>
    <w:rsid w:val="00806D41"/>
    <w:rsid w:val="00807F84"/>
    <w:rsid w:val="00810361"/>
    <w:rsid w:val="00810E74"/>
    <w:rsid w:val="00811280"/>
    <w:rsid w:val="00811B8B"/>
    <w:rsid w:val="00811EA4"/>
    <w:rsid w:val="008121C4"/>
    <w:rsid w:val="0081257B"/>
    <w:rsid w:val="0081409E"/>
    <w:rsid w:val="00814136"/>
    <w:rsid w:val="00814900"/>
    <w:rsid w:val="00814B59"/>
    <w:rsid w:val="00814F2D"/>
    <w:rsid w:val="0081556A"/>
    <w:rsid w:val="0081682E"/>
    <w:rsid w:val="008170F5"/>
    <w:rsid w:val="00817623"/>
    <w:rsid w:val="008178E2"/>
    <w:rsid w:val="0082028F"/>
    <w:rsid w:val="00820D56"/>
    <w:rsid w:val="008222C3"/>
    <w:rsid w:val="008226AF"/>
    <w:rsid w:val="00823835"/>
    <w:rsid w:val="00823B3B"/>
    <w:rsid w:val="0082430E"/>
    <w:rsid w:val="008251CB"/>
    <w:rsid w:val="00825757"/>
    <w:rsid w:val="00826AC1"/>
    <w:rsid w:val="00832F4E"/>
    <w:rsid w:val="008330FA"/>
    <w:rsid w:val="00834C82"/>
    <w:rsid w:val="008354A3"/>
    <w:rsid w:val="00837333"/>
    <w:rsid w:val="0084048D"/>
    <w:rsid w:val="00841556"/>
    <w:rsid w:val="00843274"/>
    <w:rsid w:val="0084363F"/>
    <w:rsid w:val="00843817"/>
    <w:rsid w:val="0084475E"/>
    <w:rsid w:val="0084655B"/>
    <w:rsid w:val="00846BB0"/>
    <w:rsid w:val="00850B14"/>
    <w:rsid w:val="00850F04"/>
    <w:rsid w:val="00851383"/>
    <w:rsid w:val="00851563"/>
    <w:rsid w:val="00851688"/>
    <w:rsid w:val="008516FE"/>
    <w:rsid w:val="00851DB9"/>
    <w:rsid w:val="00851F82"/>
    <w:rsid w:val="008522C4"/>
    <w:rsid w:val="00852C97"/>
    <w:rsid w:val="00852EDF"/>
    <w:rsid w:val="0085325A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270A"/>
    <w:rsid w:val="00883CD8"/>
    <w:rsid w:val="00883E98"/>
    <w:rsid w:val="008845C4"/>
    <w:rsid w:val="00884B45"/>
    <w:rsid w:val="00886DDB"/>
    <w:rsid w:val="00887E30"/>
    <w:rsid w:val="00887F79"/>
    <w:rsid w:val="00890300"/>
    <w:rsid w:val="00890E6E"/>
    <w:rsid w:val="0089106F"/>
    <w:rsid w:val="00892ED7"/>
    <w:rsid w:val="008938AC"/>
    <w:rsid w:val="00894601"/>
    <w:rsid w:val="00894B1A"/>
    <w:rsid w:val="00896356"/>
    <w:rsid w:val="0089753F"/>
    <w:rsid w:val="00897757"/>
    <w:rsid w:val="008A08C6"/>
    <w:rsid w:val="008A0CDC"/>
    <w:rsid w:val="008A1AD0"/>
    <w:rsid w:val="008A288E"/>
    <w:rsid w:val="008A3B32"/>
    <w:rsid w:val="008A4ADD"/>
    <w:rsid w:val="008A4BDD"/>
    <w:rsid w:val="008A4D88"/>
    <w:rsid w:val="008A5256"/>
    <w:rsid w:val="008A5C56"/>
    <w:rsid w:val="008A679F"/>
    <w:rsid w:val="008A729A"/>
    <w:rsid w:val="008B0E3E"/>
    <w:rsid w:val="008B17EE"/>
    <w:rsid w:val="008B34F2"/>
    <w:rsid w:val="008B4D70"/>
    <w:rsid w:val="008B5835"/>
    <w:rsid w:val="008B6D57"/>
    <w:rsid w:val="008B7B9B"/>
    <w:rsid w:val="008C0438"/>
    <w:rsid w:val="008C2E4D"/>
    <w:rsid w:val="008C30F4"/>
    <w:rsid w:val="008C400A"/>
    <w:rsid w:val="008C5037"/>
    <w:rsid w:val="008C5415"/>
    <w:rsid w:val="008C6174"/>
    <w:rsid w:val="008C74DE"/>
    <w:rsid w:val="008C7F85"/>
    <w:rsid w:val="008D2C22"/>
    <w:rsid w:val="008D320C"/>
    <w:rsid w:val="008D6273"/>
    <w:rsid w:val="008D76B5"/>
    <w:rsid w:val="008E0285"/>
    <w:rsid w:val="008E102E"/>
    <w:rsid w:val="008E13F2"/>
    <w:rsid w:val="008E2804"/>
    <w:rsid w:val="008E322E"/>
    <w:rsid w:val="008E4065"/>
    <w:rsid w:val="008E6235"/>
    <w:rsid w:val="008E68BA"/>
    <w:rsid w:val="008E72B4"/>
    <w:rsid w:val="008E73C1"/>
    <w:rsid w:val="008F2081"/>
    <w:rsid w:val="008F2351"/>
    <w:rsid w:val="008F7106"/>
    <w:rsid w:val="008F7FF9"/>
    <w:rsid w:val="00900294"/>
    <w:rsid w:val="00900AEF"/>
    <w:rsid w:val="00902B2B"/>
    <w:rsid w:val="00903192"/>
    <w:rsid w:val="00903F93"/>
    <w:rsid w:val="009058A8"/>
    <w:rsid w:val="00906696"/>
    <w:rsid w:val="00907A51"/>
    <w:rsid w:val="00907F52"/>
    <w:rsid w:val="00912755"/>
    <w:rsid w:val="00912A6C"/>
    <w:rsid w:val="00914937"/>
    <w:rsid w:val="009171BC"/>
    <w:rsid w:val="0092083F"/>
    <w:rsid w:val="009242B6"/>
    <w:rsid w:val="009244EC"/>
    <w:rsid w:val="0092482D"/>
    <w:rsid w:val="00925318"/>
    <w:rsid w:val="00925373"/>
    <w:rsid w:val="00926A25"/>
    <w:rsid w:val="009273C0"/>
    <w:rsid w:val="009301F6"/>
    <w:rsid w:val="00931412"/>
    <w:rsid w:val="009319E8"/>
    <w:rsid w:val="00934483"/>
    <w:rsid w:val="00937127"/>
    <w:rsid w:val="00937326"/>
    <w:rsid w:val="009373ED"/>
    <w:rsid w:val="00937764"/>
    <w:rsid w:val="00940D2A"/>
    <w:rsid w:val="00941295"/>
    <w:rsid w:val="0094173A"/>
    <w:rsid w:val="00941CE0"/>
    <w:rsid w:val="0094302A"/>
    <w:rsid w:val="00943F7A"/>
    <w:rsid w:val="00946821"/>
    <w:rsid w:val="00947A35"/>
    <w:rsid w:val="00950A31"/>
    <w:rsid w:val="00951F14"/>
    <w:rsid w:val="00952BA6"/>
    <w:rsid w:val="009540D2"/>
    <w:rsid w:val="00955ABD"/>
    <w:rsid w:val="00956F98"/>
    <w:rsid w:val="009574FE"/>
    <w:rsid w:val="009623D6"/>
    <w:rsid w:val="0096399C"/>
    <w:rsid w:val="00963BC9"/>
    <w:rsid w:val="00964E90"/>
    <w:rsid w:val="00965B42"/>
    <w:rsid w:val="00965FF9"/>
    <w:rsid w:val="00967337"/>
    <w:rsid w:val="00967407"/>
    <w:rsid w:val="00967511"/>
    <w:rsid w:val="0096768B"/>
    <w:rsid w:val="0096779F"/>
    <w:rsid w:val="00970D02"/>
    <w:rsid w:val="0097211B"/>
    <w:rsid w:val="00972BB4"/>
    <w:rsid w:val="00973642"/>
    <w:rsid w:val="00974C4D"/>
    <w:rsid w:val="009761C5"/>
    <w:rsid w:val="0097664E"/>
    <w:rsid w:val="00977DD6"/>
    <w:rsid w:val="00980F37"/>
    <w:rsid w:val="00982BE1"/>
    <w:rsid w:val="009832E3"/>
    <w:rsid w:val="00983660"/>
    <w:rsid w:val="00984778"/>
    <w:rsid w:val="00984F4D"/>
    <w:rsid w:val="009859DB"/>
    <w:rsid w:val="00986B3A"/>
    <w:rsid w:val="0098700B"/>
    <w:rsid w:val="00987F76"/>
    <w:rsid w:val="0099118D"/>
    <w:rsid w:val="00991782"/>
    <w:rsid w:val="009920E1"/>
    <w:rsid w:val="0099347C"/>
    <w:rsid w:val="00993624"/>
    <w:rsid w:val="009951C6"/>
    <w:rsid w:val="0099614E"/>
    <w:rsid w:val="00996297"/>
    <w:rsid w:val="00997EF2"/>
    <w:rsid w:val="009A00CC"/>
    <w:rsid w:val="009A0D55"/>
    <w:rsid w:val="009A1CE6"/>
    <w:rsid w:val="009A2185"/>
    <w:rsid w:val="009A2F02"/>
    <w:rsid w:val="009A33C9"/>
    <w:rsid w:val="009A45B8"/>
    <w:rsid w:val="009A5B32"/>
    <w:rsid w:val="009A5CB7"/>
    <w:rsid w:val="009A65E8"/>
    <w:rsid w:val="009A6947"/>
    <w:rsid w:val="009A6B73"/>
    <w:rsid w:val="009A72CE"/>
    <w:rsid w:val="009A7644"/>
    <w:rsid w:val="009B014A"/>
    <w:rsid w:val="009B29D5"/>
    <w:rsid w:val="009B2AEB"/>
    <w:rsid w:val="009B2E12"/>
    <w:rsid w:val="009B41EB"/>
    <w:rsid w:val="009B4686"/>
    <w:rsid w:val="009B499C"/>
    <w:rsid w:val="009B5E52"/>
    <w:rsid w:val="009B64CB"/>
    <w:rsid w:val="009B6917"/>
    <w:rsid w:val="009B7234"/>
    <w:rsid w:val="009B7760"/>
    <w:rsid w:val="009C1BE8"/>
    <w:rsid w:val="009C1E10"/>
    <w:rsid w:val="009C3747"/>
    <w:rsid w:val="009C3DB8"/>
    <w:rsid w:val="009C44EB"/>
    <w:rsid w:val="009C6EF4"/>
    <w:rsid w:val="009C730E"/>
    <w:rsid w:val="009D0212"/>
    <w:rsid w:val="009D0D2A"/>
    <w:rsid w:val="009D0FDD"/>
    <w:rsid w:val="009D19D5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1433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CB"/>
    <w:rsid w:val="00A03BF9"/>
    <w:rsid w:val="00A06748"/>
    <w:rsid w:val="00A07CC4"/>
    <w:rsid w:val="00A07EFA"/>
    <w:rsid w:val="00A07FFB"/>
    <w:rsid w:val="00A103A7"/>
    <w:rsid w:val="00A12301"/>
    <w:rsid w:val="00A12632"/>
    <w:rsid w:val="00A13D67"/>
    <w:rsid w:val="00A142D6"/>
    <w:rsid w:val="00A1434A"/>
    <w:rsid w:val="00A17521"/>
    <w:rsid w:val="00A20093"/>
    <w:rsid w:val="00A20DAD"/>
    <w:rsid w:val="00A22743"/>
    <w:rsid w:val="00A22BAD"/>
    <w:rsid w:val="00A22C03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43C7"/>
    <w:rsid w:val="00A47302"/>
    <w:rsid w:val="00A47728"/>
    <w:rsid w:val="00A515D9"/>
    <w:rsid w:val="00A51A89"/>
    <w:rsid w:val="00A5245A"/>
    <w:rsid w:val="00A531D2"/>
    <w:rsid w:val="00A53288"/>
    <w:rsid w:val="00A534E7"/>
    <w:rsid w:val="00A539FD"/>
    <w:rsid w:val="00A5523D"/>
    <w:rsid w:val="00A55F0C"/>
    <w:rsid w:val="00A57961"/>
    <w:rsid w:val="00A61F42"/>
    <w:rsid w:val="00A621E5"/>
    <w:rsid w:val="00A62A28"/>
    <w:rsid w:val="00A653A7"/>
    <w:rsid w:val="00A65E23"/>
    <w:rsid w:val="00A67072"/>
    <w:rsid w:val="00A673A0"/>
    <w:rsid w:val="00A6744F"/>
    <w:rsid w:val="00A7001F"/>
    <w:rsid w:val="00A72B70"/>
    <w:rsid w:val="00A73D37"/>
    <w:rsid w:val="00A73FA6"/>
    <w:rsid w:val="00A74F33"/>
    <w:rsid w:val="00A7532F"/>
    <w:rsid w:val="00A75ACB"/>
    <w:rsid w:val="00A76E5D"/>
    <w:rsid w:val="00A81AF3"/>
    <w:rsid w:val="00A82C60"/>
    <w:rsid w:val="00A82F82"/>
    <w:rsid w:val="00A83607"/>
    <w:rsid w:val="00A851CA"/>
    <w:rsid w:val="00A86CB6"/>
    <w:rsid w:val="00A87702"/>
    <w:rsid w:val="00A87C0A"/>
    <w:rsid w:val="00A90691"/>
    <w:rsid w:val="00A91900"/>
    <w:rsid w:val="00A92AB8"/>
    <w:rsid w:val="00A93FAC"/>
    <w:rsid w:val="00A965B7"/>
    <w:rsid w:val="00A96669"/>
    <w:rsid w:val="00A97E4A"/>
    <w:rsid w:val="00AA0054"/>
    <w:rsid w:val="00AA16B2"/>
    <w:rsid w:val="00AA1C68"/>
    <w:rsid w:val="00AA2952"/>
    <w:rsid w:val="00AA31C3"/>
    <w:rsid w:val="00AA35BF"/>
    <w:rsid w:val="00AA3AC9"/>
    <w:rsid w:val="00AA3B07"/>
    <w:rsid w:val="00AA462E"/>
    <w:rsid w:val="00AA5866"/>
    <w:rsid w:val="00AA5CD8"/>
    <w:rsid w:val="00AA66AA"/>
    <w:rsid w:val="00AA695C"/>
    <w:rsid w:val="00AA76F9"/>
    <w:rsid w:val="00AB1248"/>
    <w:rsid w:val="00AB1CC4"/>
    <w:rsid w:val="00AB3B4E"/>
    <w:rsid w:val="00AB3DED"/>
    <w:rsid w:val="00AB4692"/>
    <w:rsid w:val="00AB4C77"/>
    <w:rsid w:val="00AB4E49"/>
    <w:rsid w:val="00AC0405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099"/>
    <w:rsid w:val="00AC7F0E"/>
    <w:rsid w:val="00AD0444"/>
    <w:rsid w:val="00AD0914"/>
    <w:rsid w:val="00AD0928"/>
    <w:rsid w:val="00AD1C1B"/>
    <w:rsid w:val="00AD1EE1"/>
    <w:rsid w:val="00AD270F"/>
    <w:rsid w:val="00AD3733"/>
    <w:rsid w:val="00AD3D41"/>
    <w:rsid w:val="00AD438C"/>
    <w:rsid w:val="00AD442D"/>
    <w:rsid w:val="00AD482A"/>
    <w:rsid w:val="00AD48F7"/>
    <w:rsid w:val="00AD6D29"/>
    <w:rsid w:val="00AD7A12"/>
    <w:rsid w:val="00AD7D83"/>
    <w:rsid w:val="00AE19B5"/>
    <w:rsid w:val="00AE38D9"/>
    <w:rsid w:val="00AE5AB6"/>
    <w:rsid w:val="00AE6172"/>
    <w:rsid w:val="00AF18DD"/>
    <w:rsid w:val="00AF2E9B"/>
    <w:rsid w:val="00AF63C5"/>
    <w:rsid w:val="00AF79D0"/>
    <w:rsid w:val="00B005A0"/>
    <w:rsid w:val="00B0131B"/>
    <w:rsid w:val="00B019CA"/>
    <w:rsid w:val="00B02510"/>
    <w:rsid w:val="00B0316C"/>
    <w:rsid w:val="00B039AF"/>
    <w:rsid w:val="00B03E5E"/>
    <w:rsid w:val="00B03F48"/>
    <w:rsid w:val="00B04A7C"/>
    <w:rsid w:val="00B0531F"/>
    <w:rsid w:val="00B0626D"/>
    <w:rsid w:val="00B062AB"/>
    <w:rsid w:val="00B07006"/>
    <w:rsid w:val="00B10DE1"/>
    <w:rsid w:val="00B10FF9"/>
    <w:rsid w:val="00B11CDB"/>
    <w:rsid w:val="00B121F3"/>
    <w:rsid w:val="00B122B9"/>
    <w:rsid w:val="00B12767"/>
    <w:rsid w:val="00B1346D"/>
    <w:rsid w:val="00B13B7D"/>
    <w:rsid w:val="00B13EB0"/>
    <w:rsid w:val="00B2047C"/>
    <w:rsid w:val="00B22966"/>
    <w:rsid w:val="00B22BAC"/>
    <w:rsid w:val="00B23A0F"/>
    <w:rsid w:val="00B23E35"/>
    <w:rsid w:val="00B25943"/>
    <w:rsid w:val="00B27534"/>
    <w:rsid w:val="00B3026B"/>
    <w:rsid w:val="00B3254B"/>
    <w:rsid w:val="00B32B98"/>
    <w:rsid w:val="00B32C77"/>
    <w:rsid w:val="00B32C83"/>
    <w:rsid w:val="00B35C3D"/>
    <w:rsid w:val="00B37A3E"/>
    <w:rsid w:val="00B40687"/>
    <w:rsid w:val="00B40D7A"/>
    <w:rsid w:val="00B41A01"/>
    <w:rsid w:val="00B4225D"/>
    <w:rsid w:val="00B429E1"/>
    <w:rsid w:val="00B434B0"/>
    <w:rsid w:val="00B4410A"/>
    <w:rsid w:val="00B45E80"/>
    <w:rsid w:val="00B46C1A"/>
    <w:rsid w:val="00B47473"/>
    <w:rsid w:val="00B476CD"/>
    <w:rsid w:val="00B512D6"/>
    <w:rsid w:val="00B51FE4"/>
    <w:rsid w:val="00B52D8B"/>
    <w:rsid w:val="00B53096"/>
    <w:rsid w:val="00B542A3"/>
    <w:rsid w:val="00B54588"/>
    <w:rsid w:val="00B546C4"/>
    <w:rsid w:val="00B55F9B"/>
    <w:rsid w:val="00B56370"/>
    <w:rsid w:val="00B564C6"/>
    <w:rsid w:val="00B56EBF"/>
    <w:rsid w:val="00B602CD"/>
    <w:rsid w:val="00B60C08"/>
    <w:rsid w:val="00B60EC4"/>
    <w:rsid w:val="00B617D6"/>
    <w:rsid w:val="00B63245"/>
    <w:rsid w:val="00B6476C"/>
    <w:rsid w:val="00B665E8"/>
    <w:rsid w:val="00B66DA1"/>
    <w:rsid w:val="00B67323"/>
    <w:rsid w:val="00B6735C"/>
    <w:rsid w:val="00B718B2"/>
    <w:rsid w:val="00B72624"/>
    <w:rsid w:val="00B72ACC"/>
    <w:rsid w:val="00B736C2"/>
    <w:rsid w:val="00B75A84"/>
    <w:rsid w:val="00B81CB5"/>
    <w:rsid w:val="00B81DEF"/>
    <w:rsid w:val="00B82F1B"/>
    <w:rsid w:val="00B83916"/>
    <w:rsid w:val="00B83DFF"/>
    <w:rsid w:val="00B8503A"/>
    <w:rsid w:val="00B90C54"/>
    <w:rsid w:val="00B90CF0"/>
    <w:rsid w:val="00B90E9B"/>
    <w:rsid w:val="00B919A9"/>
    <w:rsid w:val="00B92ECA"/>
    <w:rsid w:val="00B94C9D"/>
    <w:rsid w:val="00B94FB4"/>
    <w:rsid w:val="00B9558A"/>
    <w:rsid w:val="00B95E78"/>
    <w:rsid w:val="00B9624E"/>
    <w:rsid w:val="00B96C7D"/>
    <w:rsid w:val="00BA1BDD"/>
    <w:rsid w:val="00BA33D5"/>
    <w:rsid w:val="00BA528E"/>
    <w:rsid w:val="00BA662C"/>
    <w:rsid w:val="00BA67CE"/>
    <w:rsid w:val="00BA6A02"/>
    <w:rsid w:val="00BA7494"/>
    <w:rsid w:val="00BA777D"/>
    <w:rsid w:val="00BB07E6"/>
    <w:rsid w:val="00BB0D26"/>
    <w:rsid w:val="00BB1121"/>
    <w:rsid w:val="00BB13B1"/>
    <w:rsid w:val="00BB18B3"/>
    <w:rsid w:val="00BB1B45"/>
    <w:rsid w:val="00BB2B0A"/>
    <w:rsid w:val="00BB3A14"/>
    <w:rsid w:val="00BB6D87"/>
    <w:rsid w:val="00BB7A7C"/>
    <w:rsid w:val="00BC0B94"/>
    <w:rsid w:val="00BC128B"/>
    <w:rsid w:val="00BC1542"/>
    <w:rsid w:val="00BC19DC"/>
    <w:rsid w:val="00BC365E"/>
    <w:rsid w:val="00BC3D1D"/>
    <w:rsid w:val="00BC50B6"/>
    <w:rsid w:val="00BC5C02"/>
    <w:rsid w:val="00BC7761"/>
    <w:rsid w:val="00BC7C8F"/>
    <w:rsid w:val="00BD0135"/>
    <w:rsid w:val="00BD0B27"/>
    <w:rsid w:val="00BD21E9"/>
    <w:rsid w:val="00BD264E"/>
    <w:rsid w:val="00BD38BD"/>
    <w:rsid w:val="00BD601C"/>
    <w:rsid w:val="00BE05AF"/>
    <w:rsid w:val="00BE174A"/>
    <w:rsid w:val="00BE175C"/>
    <w:rsid w:val="00BE194F"/>
    <w:rsid w:val="00BE1DA9"/>
    <w:rsid w:val="00BE2B6B"/>
    <w:rsid w:val="00BE391B"/>
    <w:rsid w:val="00BE3B30"/>
    <w:rsid w:val="00BE5A13"/>
    <w:rsid w:val="00BE6A13"/>
    <w:rsid w:val="00BF17B9"/>
    <w:rsid w:val="00BF1B54"/>
    <w:rsid w:val="00BF1C93"/>
    <w:rsid w:val="00BF2CEA"/>
    <w:rsid w:val="00BF55E0"/>
    <w:rsid w:val="00BF6169"/>
    <w:rsid w:val="00BF64F4"/>
    <w:rsid w:val="00BF6D0B"/>
    <w:rsid w:val="00BF73B0"/>
    <w:rsid w:val="00BF7908"/>
    <w:rsid w:val="00C010B6"/>
    <w:rsid w:val="00C01CD5"/>
    <w:rsid w:val="00C03A93"/>
    <w:rsid w:val="00C03ADB"/>
    <w:rsid w:val="00C04437"/>
    <w:rsid w:val="00C060BC"/>
    <w:rsid w:val="00C066BC"/>
    <w:rsid w:val="00C06F68"/>
    <w:rsid w:val="00C07C21"/>
    <w:rsid w:val="00C07D3A"/>
    <w:rsid w:val="00C07E78"/>
    <w:rsid w:val="00C12837"/>
    <w:rsid w:val="00C13C7A"/>
    <w:rsid w:val="00C14F84"/>
    <w:rsid w:val="00C1569C"/>
    <w:rsid w:val="00C165A1"/>
    <w:rsid w:val="00C1668F"/>
    <w:rsid w:val="00C1742D"/>
    <w:rsid w:val="00C20B50"/>
    <w:rsid w:val="00C20F4E"/>
    <w:rsid w:val="00C23CF1"/>
    <w:rsid w:val="00C24149"/>
    <w:rsid w:val="00C243D2"/>
    <w:rsid w:val="00C24D2E"/>
    <w:rsid w:val="00C2595D"/>
    <w:rsid w:val="00C25BEA"/>
    <w:rsid w:val="00C25FEA"/>
    <w:rsid w:val="00C264E9"/>
    <w:rsid w:val="00C266F5"/>
    <w:rsid w:val="00C26A17"/>
    <w:rsid w:val="00C276B9"/>
    <w:rsid w:val="00C30F10"/>
    <w:rsid w:val="00C3144F"/>
    <w:rsid w:val="00C315D5"/>
    <w:rsid w:val="00C31FAD"/>
    <w:rsid w:val="00C32D87"/>
    <w:rsid w:val="00C330D6"/>
    <w:rsid w:val="00C36EDB"/>
    <w:rsid w:val="00C37FB9"/>
    <w:rsid w:val="00C40614"/>
    <w:rsid w:val="00C41742"/>
    <w:rsid w:val="00C41B58"/>
    <w:rsid w:val="00C41E25"/>
    <w:rsid w:val="00C43A77"/>
    <w:rsid w:val="00C445BE"/>
    <w:rsid w:val="00C460DE"/>
    <w:rsid w:val="00C46510"/>
    <w:rsid w:val="00C50344"/>
    <w:rsid w:val="00C5274C"/>
    <w:rsid w:val="00C5363D"/>
    <w:rsid w:val="00C54293"/>
    <w:rsid w:val="00C57360"/>
    <w:rsid w:val="00C57AA7"/>
    <w:rsid w:val="00C57D8F"/>
    <w:rsid w:val="00C57E7D"/>
    <w:rsid w:val="00C602AF"/>
    <w:rsid w:val="00C621B9"/>
    <w:rsid w:val="00C63397"/>
    <w:rsid w:val="00C64D70"/>
    <w:rsid w:val="00C6581E"/>
    <w:rsid w:val="00C67061"/>
    <w:rsid w:val="00C672C6"/>
    <w:rsid w:val="00C71844"/>
    <w:rsid w:val="00C72048"/>
    <w:rsid w:val="00C72410"/>
    <w:rsid w:val="00C72E0B"/>
    <w:rsid w:val="00C7376F"/>
    <w:rsid w:val="00C756BB"/>
    <w:rsid w:val="00C75C41"/>
    <w:rsid w:val="00C828FB"/>
    <w:rsid w:val="00C82BCB"/>
    <w:rsid w:val="00C82FB3"/>
    <w:rsid w:val="00C84622"/>
    <w:rsid w:val="00C84841"/>
    <w:rsid w:val="00C85E9D"/>
    <w:rsid w:val="00C85EC5"/>
    <w:rsid w:val="00C86021"/>
    <w:rsid w:val="00C87587"/>
    <w:rsid w:val="00C9043E"/>
    <w:rsid w:val="00C919E6"/>
    <w:rsid w:val="00C91D8E"/>
    <w:rsid w:val="00C91E4B"/>
    <w:rsid w:val="00C92BC4"/>
    <w:rsid w:val="00C95961"/>
    <w:rsid w:val="00CA067D"/>
    <w:rsid w:val="00CA0ABF"/>
    <w:rsid w:val="00CA2780"/>
    <w:rsid w:val="00CA29F8"/>
    <w:rsid w:val="00CA332F"/>
    <w:rsid w:val="00CA386F"/>
    <w:rsid w:val="00CA4A8B"/>
    <w:rsid w:val="00CA563B"/>
    <w:rsid w:val="00CA5672"/>
    <w:rsid w:val="00CA5B38"/>
    <w:rsid w:val="00CA64E4"/>
    <w:rsid w:val="00CA691E"/>
    <w:rsid w:val="00CB00A4"/>
    <w:rsid w:val="00CB043F"/>
    <w:rsid w:val="00CB12B5"/>
    <w:rsid w:val="00CB32ED"/>
    <w:rsid w:val="00CB472C"/>
    <w:rsid w:val="00CB76A4"/>
    <w:rsid w:val="00CC0FB5"/>
    <w:rsid w:val="00CC4894"/>
    <w:rsid w:val="00CC5335"/>
    <w:rsid w:val="00CC6F6F"/>
    <w:rsid w:val="00CC7052"/>
    <w:rsid w:val="00CC7F17"/>
    <w:rsid w:val="00CD0DB4"/>
    <w:rsid w:val="00CD13F6"/>
    <w:rsid w:val="00CD1F3E"/>
    <w:rsid w:val="00CD510E"/>
    <w:rsid w:val="00CD5637"/>
    <w:rsid w:val="00CD5D0C"/>
    <w:rsid w:val="00CD7055"/>
    <w:rsid w:val="00CE1866"/>
    <w:rsid w:val="00CE21C6"/>
    <w:rsid w:val="00CE31C9"/>
    <w:rsid w:val="00CE4471"/>
    <w:rsid w:val="00CE4D13"/>
    <w:rsid w:val="00CE51A7"/>
    <w:rsid w:val="00CE5DF7"/>
    <w:rsid w:val="00CE7CCC"/>
    <w:rsid w:val="00CF0A83"/>
    <w:rsid w:val="00CF12BE"/>
    <w:rsid w:val="00CF1D76"/>
    <w:rsid w:val="00CF29BC"/>
    <w:rsid w:val="00CF2BE3"/>
    <w:rsid w:val="00CF30C2"/>
    <w:rsid w:val="00CF37E3"/>
    <w:rsid w:val="00CF60E2"/>
    <w:rsid w:val="00CF7FAF"/>
    <w:rsid w:val="00D00B2D"/>
    <w:rsid w:val="00D0104C"/>
    <w:rsid w:val="00D01497"/>
    <w:rsid w:val="00D02D23"/>
    <w:rsid w:val="00D03557"/>
    <w:rsid w:val="00D063A8"/>
    <w:rsid w:val="00D064FF"/>
    <w:rsid w:val="00D069B3"/>
    <w:rsid w:val="00D07622"/>
    <w:rsid w:val="00D07E88"/>
    <w:rsid w:val="00D100E0"/>
    <w:rsid w:val="00D11BC7"/>
    <w:rsid w:val="00D12959"/>
    <w:rsid w:val="00D12A88"/>
    <w:rsid w:val="00D13439"/>
    <w:rsid w:val="00D14B03"/>
    <w:rsid w:val="00D157DD"/>
    <w:rsid w:val="00D16519"/>
    <w:rsid w:val="00D165B1"/>
    <w:rsid w:val="00D173F3"/>
    <w:rsid w:val="00D214AE"/>
    <w:rsid w:val="00D2174E"/>
    <w:rsid w:val="00D22B29"/>
    <w:rsid w:val="00D23189"/>
    <w:rsid w:val="00D23FAB"/>
    <w:rsid w:val="00D24855"/>
    <w:rsid w:val="00D256C4"/>
    <w:rsid w:val="00D25B63"/>
    <w:rsid w:val="00D26DAA"/>
    <w:rsid w:val="00D26F70"/>
    <w:rsid w:val="00D27659"/>
    <w:rsid w:val="00D277C9"/>
    <w:rsid w:val="00D31358"/>
    <w:rsid w:val="00D32D89"/>
    <w:rsid w:val="00D335E6"/>
    <w:rsid w:val="00D3425E"/>
    <w:rsid w:val="00D34627"/>
    <w:rsid w:val="00D3574A"/>
    <w:rsid w:val="00D36AE0"/>
    <w:rsid w:val="00D372D9"/>
    <w:rsid w:val="00D40CEF"/>
    <w:rsid w:val="00D41398"/>
    <w:rsid w:val="00D4168E"/>
    <w:rsid w:val="00D416D7"/>
    <w:rsid w:val="00D43185"/>
    <w:rsid w:val="00D44FDB"/>
    <w:rsid w:val="00D46064"/>
    <w:rsid w:val="00D465D6"/>
    <w:rsid w:val="00D50591"/>
    <w:rsid w:val="00D507E6"/>
    <w:rsid w:val="00D5210D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081A"/>
    <w:rsid w:val="00D615A0"/>
    <w:rsid w:val="00D61762"/>
    <w:rsid w:val="00D63AF2"/>
    <w:rsid w:val="00D65514"/>
    <w:rsid w:val="00D65689"/>
    <w:rsid w:val="00D661A8"/>
    <w:rsid w:val="00D66283"/>
    <w:rsid w:val="00D66D85"/>
    <w:rsid w:val="00D67D46"/>
    <w:rsid w:val="00D705F1"/>
    <w:rsid w:val="00D711C3"/>
    <w:rsid w:val="00D72DB1"/>
    <w:rsid w:val="00D7434C"/>
    <w:rsid w:val="00D747A4"/>
    <w:rsid w:val="00D75D27"/>
    <w:rsid w:val="00D75DAE"/>
    <w:rsid w:val="00D7687D"/>
    <w:rsid w:val="00D76A65"/>
    <w:rsid w:val="00D76F3A"/>
    <w:rsid w:val="00D77401"/>
    <w:rsid w:val="00D8239C"/>
    <w:rsid w:val="00D831FC"/>
    <w:rsid w:val="00D84170"/>
    <w:rsid w:val="00D844BA"/>
    <w:rsid w:val="00D84AC2"/>
    <w:rsid w:val="00D84ACF"/>
    <w:rsid w:val="00D8581C"/>
    <w:rsid w:val="00D8584C"/>
    <w:rsid w:val="00D85B3A"/>
    <w:rsid w:val="00D85F60"/>
    <w:rsid w:val="00D864C2"/>
    <w:rsid w:val="00D86A66"/>
    <w:rsid w:val="00D87A93"/>
    <w:rsid w:val="00D87F8D"/>
    <w:rsid w:val="00D9006B"/>
    <w:rsid w:val="00D90198"/>
    <w:rsid w:val="00D90FAE"/>
    <w:rsid w:val="00D916B4"/>
    <w:rsid w:val="00D919AA"/>
    <w:rsid w:val="00D91CEE"/>
    <w:rsid w:val="00D924C0"/>
    <w:rsid w:val="00D93007"/>
    <w:rsid w:val="00D9346A"/>
    <w:rsid w:val="00D9376B"/>
    <w:rsid w:val="00D94261"/>
    <w:rsid w:val="00D94299"/>
    <w:rsid w:val="00D94588"/>
    <w:rsid w:val="00DA23CF"/>
    <w:rsid w:val="00DA37A8"/>
    <w:rsid w:val="00DA3CE9"/>
    <w:rsid w:val="00DA40BE"/>
    <w:rsid w:val="00DA58B2"/>
    <w:rsid w:val="00DA649B"/>
    <w:rsid w:val="00DA7B74"/>
    <w:rsid w:val="00DB0F51"/>
    <w:rsid w:val="00DB2748"/>
    <w:rsid w:val="00DB428C"/>
    <w:rsid w:val="00DB7765"/>
    <w:rsid w:val="00DC1FBE"/>
    <w:rsid w:val="00DC2761"/>
    <w:rsid w:val="00DC2A5F"/>
    <w:rsid w:val="00DC2C3A"/>
    <w:rsid w:val="00DC300C"/>
    <w:rsid w:val="00DC33B4"/>
    <w:rsid w:val="00DC5960"/>
    <w:rsid w:val="00DC6966"/>
    <w:rsid w:val="00DC6DBB"/>
    <w:rsid w:val="00DC6DD9"/>
    <w:rsid w:val="00DC7751"/>
    <w:rsid w:val="00DC7A65"/>
    <w:rsid w:val="00DC7C6B"/>
    <w:rsid w:val="00DD0015"/>
    <w:rsid w:val="00DD0231"/>
    <w:rsid w:val="00DD12E4"/>
    <w:rsid w:val="00DD2D28"/>
    <w:rsid w:val="00DD370A"/>
    <w:rsid w:val="00DD3ABB"/>
    <w:rsid w:val="00DD3F6A"/>
    <w:rsid w:val="00DD5B11"/>
    <w:rsid w:val="00DD7BE0"/>
    <w:rsid w:val="00DD7EA6"/>
    <w:rsid w:val="00DE26CF"/>
    <w:rsid w:val="00DE2D12"/>
    <w:rsid w:val="00DE303D"/>
    <w:rsid w:val="00DE3E92"/>
    <w:rsid w:val="00DE428D"/>
    <w:rsid w:val="00DE58FA"/>
    <w:rsid w:val="00DE6573"/>
    <w:rsid w:val="00DE6816"/>
    <w:rsid w:val="00DF0619"/>
    <w:rsid w:val="00DF17BA"/>
    <w:rsid w:val="00DF588F"/>
    <w:rsid w:val="00DF6479"/>
    <w:rsid w:val="00DF7819"/>
    <w:rsid w:val="00E00406"/>
    <w:rsid w:val="00E009F5"/>
    <w:rsid w:val="00E00F6A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3569"/>
    <w:rsid w:val="00E24819"/>
    <w:rsid w:val="00E260FB"/>
    <w:rsid w:val="00E2621B"/>
    <w:rsid w:val="00E263D0"/>
    <w:rsid w:val="00E27C00"/>
    <w:rsid w:val="00E3083B"/>
    <w:rsid w:val="00E31ED1"/>
    <w:rsid w:val="00E31F8F"/>
    <w:rsid w:val="00E32B18"/>
    <w:rsid w:val="00E330A8"/>
    <w:rsid w:val="00E344CE"/>
    <w:rsid w:val="00E3459F"/>
    <w:rsid w:val="00E359BF"/>
    <w:rsid w:val="00E36635"/>
    <w:rsid w:val="00E36D63"/>
    <w:rsid w:val="00E37736"/>
    <w:rsid w:val="00E378BB"/>
    <w:rsid w:val="00E40671"/>
    <w:rsid w:val="00E418C3"/>
    <w:rsid w:val="00E4237D"/>
    <w:rsid w:val="00E435DA"/>
    <w:rsid w:val="00E43ED6"/>
    <w:rsid w:val="00E445BF"/>
    <w:rsid w:val="00E44B38"/>
    <w:rsid w:val="00E4552B"/>
    <w:rsid w:val="00E47910"/>
    <w:rsid w:val="00E47CF2"/>
    <w:rsid w:val="00E50971"/>
    <w:rsid w:val="00E509FF"/>
    <w:rsid w:val="00E51BA2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0E0"/>
    <w:rsid w:val="00E65C68"/>
    <w:rsid w:val="00E66289"/>
    <w:rsid w:val="00E66978"/>
    <w:rsid w:val="00E66A56"/>
    <w:rsid w:val="00E670C2"/>
    <w:rsid w:val="00E70255"/>
    <w:rsid w:val="00E707DA"/>
    <w:rsid w:val="00E70C16"/>
    <w:rsid w:val="00E73232"/>
    <w:rsid w:val="00E73496"/>
    <w:rsid w:val="00E74316"/>
    <w:rsid w:val="00E7444B"/>
    <w:rsid w:val="00E75636"/>
    <w:rsid w:val="00E75EA5"/>
    <w:rsid w:val="00E77DC8"/>
    <w:rsid w:val="00E8074C"/>
    <w:rsid w:val="00E8157D"/>
    <w:rsid w:val="00E819A4"/>
    <w:rsid w:val="00E825B6"/>
    <w:rsid w:val="00E84541"/>
    <w:rsid w:val="00E8559C"/>
    <w:rsid w:val="00E857B6"/>
    <w:rsid w:val="00E85A93"/>
    <w:rsid w:val="00E86A43"/>
    <w:rsid w:val="00E9111D"/>
    <w:rsid w:val="00E91CFC"/>
    <w:rsid w:val="00E933ED"/>
    <w:rsid w:val="00E93620"/>
    <w:rsid w:val="00E937DC"/>
    <w:rsid w:val="00E95985"/>
    <w:rsid w:val="00E95C32"/>
    <w:rsid w:val="00E97166"/>
    <w:rsid w:val="00E97254"/>
    <w:rsid w:val="00E97357"/>
    <w:rsid w:val="00E9743A"/>
    <w:rsid w:val="00E974D5"/>
    <w:rsid w:val="00E976B1"/>
    <w:rsid w:val="00EA0975"/>
    <w:rsid w:val="00EA0AF8"/>
    <w:rsid w:val="00EA31D3"/>
    <w:rsid w:val="00EA3B42"/>
    <w:rsid w:val="00EA3C8B"/>
    <w:rsid w:val="00EA4F41"/>
    <w:rsid w:val="00EA585B"/>
    <w:rsid w:val="00EA6654"/>
    <w:rsid w:val="00EA73FF"/>
    <w:rsid w:val="00EB12DC"/>
    <w:rsid w:val="00EB1D56"/>
    <w:rsid w:val="00EB30A3"/>
    <w:rsid w:val="00EB35E7"/>
    <w:rsid w:val="00EB4AF4"/>
    <w:rsid w:val="00EB74F9"/>
    <w:rsid w:val="00EC077F"/>
    <w:rsid w:val="00EC116D"/>
    <w:rsid w:val="00EC2199"/>
    <w:rsid w:val="00EC21E8"/>
    <w:rsid w:val="00EC2807"/>
    <w:rsid w:val="00EC29AC"/>
    <w:rsid w:val="00EC2C02"/>
    <w:rsid w:val="00EC2D3C"/>
    <w:rsid w:val="00EC3C72"/>
    <w:rsid w:val="00EC4EA2"/>
    <w:rsid w:val="00EC5FCC"/>
    <w:rsid w:val="00ED22E9"/>
    <w:rsid w:val="00ED23AD"/>
    <w:rsid w:val="00ED330C"/>
    <w:rsid w:val="00ED3CBA"/>
    <w:rsid w:val="00ED476A"/>
    <w:rsid w:val="00ED51B5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0F56"/>
    <w:rsid w:val="00EF6554"/>
    <w:rsid w:val="00F03FF8"/>
    <w:rsid w:val="00F04521"/>
    <w:rsid w:val="00F04810"/>
    <w:rsid w:val="00F04A3F"/>
    <w:rsid w:val="00F04CED"/>
    <w:rsid w:val="00F064EA"/>
    <w:rsid w:val="00F06E9C"/>
    <w:rsid w:val="00F073BE"/>
    <w:rsid w:val="00F1087F"/>
    <w:rsid w:val="00F11616"/>
    <w:rsid w:val="00F1178D"/>
    <w:rsid w:val="00F11A16"/>
    <w:rsid w:val="00F11FF2"/>
    <w:rsid w:val="00F1237A"/>
    <w:rsid w:val="00F12554"/>
    <w:rsid w:val="00F15E32"/>
    <w:rsid w:val="00F17FC4"/>
    <w:rsid w:val="00F20933"/>
    <w:rsid w:val="00F21001"/>
    <w:rsid w:val="00F211EE"/>
    <w:rsid w:val="00F21A7A"/>
    <w:rsid w:val="00F22DAE"/>
    <w:rsid w:val="00F22E0F"/>
    <w:rsid w:val="00F2392D"/>
    <w:rsid w:val="00F239B6"/>
    <w:rsid w:val="00F2439C"/>
    <w:rsid w:val="00F26AB2"/>
    <w:rsid w:val="00F30A7E"/>
    <w:rsid w:val="00F320DF"/>
    <w:rsid w:val="00F33F84"/>
    <w:rsid w:val="00F3414D"/>
    <w:rsid w:val="00F34D8C"/>
    <w:rsid w:val="00F35791"/>
    <w:rsid w:val="00F36970"/>
    <w:rsid w:val="00F36C3D"/>
    <w:rsid w:val="00F37818"/>
    <w:rsid w:val="00F4078B"/>
    <w:rsid w:val="00F4079D"/>
    <w:rsid w:val="00F41950"/>
    <w:rsid w:val="00F41B2A"/>
    <w:rsid w:val="00F41C79"/>
    <w:rsid w:val="00F42053"/>
    <w:rsid w:val="00F43E0A"/>
    <w:rsid w:val="00F448F4"/>
    <w:rsid w:val="00F45242"/>
    <w:rsid w:val="00F45420"/>
    <w:rsid w:val="00F45FC0"/>
    <w:rsid w:val="00F46D70"/>
    <w:rsid w:val="00F47143"/>
    <w:rsid w:val="00F50371"/>
    <w:rsid w:val="00F5051C"/>
    <w:rsid w:val="00F5170C"/>
    <w:rsid w:val="00F519AD"/>
    <w:rsid w:val="00F53A66"/>
    <w:rsid w:val="00F53ACE"/>
    <w:rsid w:val="00F5411A"/>
    <w:rsid w:val="00F55CCB"/>
    <w:rsid w:val="00F56732"/>
    <w:rsid w:val="00F60D1E"/>
    <w:rsid w:val="00F60D3E"/>
    <w:rsid w:val="00F61940"/>
    <w:rsid w:val="00F620F3"/>
    <w:rsid w:val="00F62169"/>
    <w:rsid w:val="00F64ABA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6906"/>
    <w:rsid w:val="00F77175"/>
    <w:rsid w:val="00F8338E"/>
    <w:rsid w:val="00F84CC5"/>
    <w:rsid w:val="00F85AF1"/>
    <w:rsid w:val="00F86C28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3CD"/>
    <w:rsid w:val="00FA264A"/>
    <w:rsid w:val="00FA4E9C"/>
    <w:rsid w:val="00FA5CD5"/>
    <w:rsid w:val="00FA724C"/>
    <w:rsid w:val="00FA7295"/>
    <w:rsid w:val="00FB00EC"/>
    <w:rsid w:val="00FB1848"/>
    <w:rsid w:val="00FB35EB"/>
    <w:rsid w:val="00FB3A49"/>
    <w:rsid w:val="00FB4062"/>
    <w:rsid w:val="00FB43D5"/>
    <w:rsid w:val="00FB494A"/>
    <w:rsid w:val="00FB5073"/>
    <w:rsid w:val="00FB6B4F"/>
    <w:rsid w:val="00FB6C54"/>
    <w:rsid w:val="00FC188E"/>
    <w:rsid w:val="00FC2E70"/>
    <w:rsid w:val="00FC3250"/>
    <w:rsid w:val="00FC3A98"/>
    <w:rsid w:val="00FC3AAC"/>
    <w:rsid w:val="00FC3EE4"/>
    <w:rsid w:val="00FC41DA"/>
    <w:rsid w:val="00FC5E37"/>
    <w:rsid w:val="00FC7574"/>
    <w:rsid w:val="00FC77D7"/>
    <w:rsid w:val="00FC7B31"/>
    <w:rsid w:val="00FC7B61"/>
    <w:rsid w:val="00FC7E6B"/>
    <w:rsid w:val="00FD0ED5"/>
    <w:rsid w:val="00FD15DD"/>
    <w:rsid w:val="00FD3373"/>
    <w:rsid w:val="00FD4261"/>
    <w:rsid w:val="00FD450C"/>
    <w:rsid w:val="00FD63B8"/>
    <w:rsid w:val="00FD688F"/>
    <w:rsid w:val="00FD733D"/>
    <w:rsid w:val="00FD73EA"/>
    <w:rsid w:val="00FD77A5"/>
    <w:rsid w:val="00FD7A39"/>
    <w:rsid w:val="00FE1D8D"/>
    <w:rsid w:val="00FE5B61"/>
    <w:rsid w:val="00FE5E39"/>
    <w:rsid w:val="00FE64AF"/>
    <w:rsid w:val="00FE68F5"/>
    <w:rsid w:val="00FE71DC"/>
    <w:rsid w:val="00FE74C3"/>
    <w:rsid w:val="00FE74CD"/>
    <w:rsid w:val="00FE7C24"/>
    <w:rsid w:val="00FF08F9"/>
    <w:rsid w:val="00FF0D35"/>
    <w:rsid w:val="00FF4540"/>
    <w:rsid w:val="00FF580D"/>
    <w:rsid w:val="00FF608D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qFormat/>
    <w:rsid w:val="00B81CB5"/>
    <w:pPr>
      <w:topLinePunct/>
      <w:adjustRightInd w:val="0"/>
      <w:snapToGrid w:val="0"/>
      <w:spacing w:before="80" w:after="80" w:line="240" w:lineRule="atLeast"/>
      <w:ind w:left="1134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styleId="1">
    <w:name w:val="heading 1"/>
    <w:aliases w:val="ALT+1"/>
    <w:basedOn w:val="a2"/>
    <w:next w:val="2"/>
    <w:link w:val="1Char"/>
    <w:autoRedefine/>
    <w:qFormat/>
    <w:rsid w:val="004D5348"/>
    <w:pPr>
      <w:keepNext/>
      <w:numPr>
        <w:numId w:val="1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4D5348"/>
    <w:pPr>
      <w:keepNext/>
      <w:keepLines/>
      <w:numPr>
        <w:ilvl w:val="1"/>
        <w:numId w:val="17"/>
      </w:numPr>
      <w:spacing w:before="600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4D5348"/>
    <w:pPr>
      <w:keepNext/>
      <w:keepLines/>
      <w:numPr>
        <w:ilvl w:val="2"/>
        <w:numId w:val="17"/>
      </w:numPr>
      <w:spacing w:before="200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D5348"/>
    <w:pPr>
      <w:keepNext/>
      <w:keepLines/>
      <w:numPr>
        <w:ilvl w:val="3"/>
        <w:numId w:val="17"/>
      </w:numPr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D5348"/>
    <w:pPr>
      <w:keepNext/>
      <w:keepLines/>
      <w:numPr>
        <w:ilvl w:val="4"/>
        <w:numId w:val="17"/>
      </w:numPr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paragraph" w:styleId="6">
    <w:name w:val="heading 6"/>
    <w:basedOn w:val="a2"/>
    <w:next w:val="a2"/>
    <w:semiHidden/>
    <w:qFormat/>
    <w:rsid w:val="004D5348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  <w:kern w:val="0"/>
      <w:sz w:val="20"/>
      <w:szCs w:val="20"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  <w:rPr>
      <w:kern w:val="0"/>
    </w:r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4D5348"/>
    <w:pPr>
      <w:spacing w:before="240" w:after="60"/>
      <w:jc w:val="center"/>
      <w:outlineLvl w:val="0"/>
    </w:pPr>
    <w:rPr>
      <w:rFonts w:ascii="Arial" w:eastAsia="微软雅黑" w:hAnsi="Arial" w:cs="微软雅黑"/>
      <w:b/>
      <w:bCs/>
      <w:kern w:val="0"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0A0022"/>
    <w:pPr>
      <w:ind w:left="0"/>
    </w:pPr>
    <w:rPr>
      <w:rFonts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0A0022"/>
    <w:pPr>
      <w:ind w:left="0"/>
    </w:pPr>
    <w:rPr>
      <w:noProof/>
      <w:sz w:val="20"/>
      <w:szCs w:val="20"/>
    </w:rPr>
  </w:style>
  <w:style w:type="paragraph" w:styleId="31">
    <w:name w:val="toc 3"/>
    <w:basedOn w:val="a2"/>
    <w:next w:val="a2"/>
    <w:uiPriority w:val="39"/>
    <w:rsid w:val="00CC6697"/>
    <w:pPr>
      <w:ind w:left="0"/>
    </w:pPr>
    <w:rPr>
      <w:noProof/>
      <w:sz w:val="20"/>
      <w:szCs w:val="20"/>
    </w:rPr>
  </w:style>
  <w:style w:type="paragraph" w:styleId="41">
    <w:name w:val="toc 4"/>
    <w:basedOn w:val="a2"/>
    <w:next w:val="a2"/>
    <w:uiPriority w:val="39"/>
    <w:rsid w:val="00CC6697"/>
    <w:pPr>
      <w:ind w:left="0"/>
    </w:pPr>
    <w:rPr>
      <w:sz w:val="20"/>
      <w:szCs w:val="20"/>
    </w:rPr>
  </w:style>
  <w:style w:type="paragraph" w:styleId="52">
    <w:name w:val="toc 5"/>
    <w:basedOn w:val="a2"/>
    <w:next w:val="a2"/>
    <w:uiPriority w:val="39"/>
    <w:rsid w:val="00CC6697"/>
    <w:pPr>
      <w:ind w:left="0"/>
    </w:pPr>
    <w:rPr>
      <w:sz w:val="20"/>
    </w:rPr>
  </w:style>
  <w:style w:type="paragraph" w:styleId="60">
    <w:name w:val="toc 6"/>
    <w:basedOn w:val="a2"/>
    <w:next w:val="a2"/>
    <w:autoRedefine/>
    <w:uiPriority w:val="39"/>
    <w:rsid w:val="009D0E48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  <w:kern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4D5348"/>
    <w:pPr>
      <w:spacing w:before="152"/>
    </w:pPr>
    <w:rPr>
      <w:rFonts w:ascii="Arial" w:eastAsia="黑体" w:hAnsi="Arial" w:cs="微软雅黑"/>
      <w:kern w:val="0"/>
      <w:sz w:val="20"/>
      <w:szCs w:val="20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4D5348"/>
    <w:pPr>
      <w:spacing w:before="240" w:after="60" w:line="312" w:lineRule="atLeast"/>
      <w:jc w:val="center"/>
      <w:outlineLvl w:val="1"/>
    </w:pPr>
    <w:rPr>
      <w:rFonts w:ascii="Arial" w:eastAsia="微软雅黑" w:hAnsi="Arial" w:cs="微软雅黑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4D5348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4D5348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kern w:val="0"/>
      <w:szCs w:val="20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rsid w:val="008938AC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uiPriority w:val="40"/>
    <w:rsid w:val="008938AC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8938AC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eastAsia="微软雅黑" w:cs="Times New Roman"/>
      <w:kern w:val="0"/>
    </w:rPr>
  </w:style>
  <w:style w:type="paragraph" w:customStyle="1" w:styleId="Cover-">
    <w:name w:val="Cover-宋体+罗马+正文"/>
    <w:basedOn w:val="a2"/>
    <w:link w:val="Cover-Char"/>
    <w:rsid w:val="00014276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14276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宋体"/>
      <w:szCs w:val="20"/>
    </w:rPr>
  </w:style>
  <w:style w:type="paragraph" w:customStyle="1" w:styleId="afffa">
    <w:name w:val="表格"/>
    <w:next w:val="a2"/>
    <w:link w:val="Char2"/>
    <w:rsid w:val="00072AAD"/>
    <w:pPr>
      <w:framePr w:wrap="around" w:vAnchor="text" w:hAnchor="margin" w:x="-34" w:y="1"/>
      <w:mirrorIndents/>
    </w:pPr>
    <w:rPr>
      <w:rFonts w:ascii="Arial" w:eastAsia="微软雅黑" w:hAnsi="Arial"/>
      <w:snapToGrid w:val="0"/>
      <w:szCs w:val="21"/>
    </w:rPr>
  </w:style>
  <w:style w:type="character" w:customStyle="1" w:styleId="Char2">
    <w:name w:val="表格 Char"/>
    <w:basedOn w:val="a3"/>
    <w:link w:val="afffa"/>
    <w:rsid w:val="00072AAD"/>
    <w:rPr>
      <w:rFonts w:ascii="Arial" w:eastAsia="微软雅黑" w:hAnsi="Arial"/>
      <w:snapToGrid w:val="0"/>
      <w:szCs w:val="21"/>
    </w:rPr>
  </w:style>
  <w:style w:type="character" w:customStyle="1" w:styleId="afffb">
    <w:name w:val="样式 蓝色"/>
    <w:basedOn w:val="a3"/>
    <w:semiHidden/>
    <w:rsid w:val="00D9006B"/>
    <w:rPr>
      <w:color w:val="0000FF"/>
    </w:rPr>
  </w:style>
  <w:style w:type="character" w:customStyle="1" w:styleId="afffc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  <w:szCs w:val="20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d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e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uiPriority w:val="39"/>
    <w:unhideWhenUsed/>
    <w:rsid w:val="00DB7765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Char">
    <w:name w:val="标题 1 Char"/>
    <w:aliases w:val="ALT+1 Char"/>
    <w:basedOn w:val="a3"/>
    <w:link w:val="1"/>
    <w:rsid w:val="004D5348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paragraph" w:styleId="affff0">
    <w:name w:val="List Paragraph"/>
    <w:basedOn w:val="a2"/>
    <w:link w:val="Char3"/>
    <w:uiPriority w:val="34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character" w:customStyle="1" w:styleId="Char3">
    <w:name w:val="列出段落 Char"/>
    <w:basedOn w:val="a3"/>
    <w:link w:val="affff0"/>
    <w:uiPriority w:val="34"/>
    <w:rsid w:val="0020153C"/>
    <w:rPr>
      <w:rFonts w:eastAsia="微软雅黑"/>
      <w:snapToGrid w:val="0"/>
      <w:sz w:val="22"/>
      <w:szCs w:val="21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ascii="微软雅黑" w:eastAsia="微软雅黑" w:hAnsi="微软雅黑" w:cs="宋体"/>
      <w:snapToGrid w:val="0"/>
      <w:kern w:val="0"/>
      <w:szCs w:val="20"/>
    </w:rPr>
  </w:style>
  <w:style w:type="paragraph" w:customStyle="1" w:styleId="affff1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2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0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ascii="微软雅黑" w:hAnsi="微软雅黑" w:cs="宋体"/>
      <w:color w:val="000000" w:themeColor="text1"/>
      <w:szCs w:val="20"/>
    </w:rPr>
  </w:style>
  <w:style w:type="paragraph" w:customStyle="1" w:styleId="-0">
    <w:name w:val="表格-实验环境说明"/>
    <w:basedOn w:val="afffa"/>
    <w:rsid w:val="0020153C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微软雅黑" w:eastAsia="微软雅黑" w:hAnsi="微软雅黑" w:cs="Times New Roman"/>
      <w:bCs/>
      <w:snapToGrid w:val="0"/>
      <w:kern w:val="0"/>
      <w:szCs w:val="2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4D5348"/>
    <w:pPr>
      <w:topLinePunct w:val="0"/>
      <w:adjustRightInd/>
      <w:ind w:left="1021"/>
    </w:pPr>
    <w:rPr>
      <w:rFonts w:ascii="Huawei Sans" w:eastAsia="方正兰亭黑简体" w:hAnsi="Huawei Sans" w:cs="微软雅黑"/>
      <w:kern w:val="0"/>
      <w:szCs w:val="20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4D5348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4D5348"/>
    <w:pPr>
      <w:spacing w:before="40" w:after="40"/>
      <w:ind w:left="1021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4D5348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4a">
    <w:name w:val="4.任务"/>
    <w:basedOn w:val="ItemList"/>
    <w:link w:val="4b"/>
    <w:autoRedefine/>
    <w:qFormat/>
    <w:rsid w:val="004D5348"/>
    <w:pPr>
      <w:numPr>
        <w:numId w:val="0"/>
      </w:numPr>
      <w:tabs>
        <w:tab w:val="num" w:pos="2126"/>
      </w:tabs>
      <w:ind w:left="1446" w:hanging="425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4D5348"/>
    <w:pPr>
      <w:autoSpaceDE w:val="0"/>
      <w:autoSpaceDN w:val="0"/>
    </w:pPr>
    <w:rPr>
      <w:rFonts w:ascii="Huawei Sans" w:eastAsia="方正兰亭黑简体" w:hAnsi="Huawei Sans" w:cs="微软雅黑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4D5348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4D5348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4D5348"/>
    <w:rPr>
      <w:kern w:val="2"/>
    </w:rPr>
  </w:style>
  <w:style w:type="paragraph" w:customStyle="1" w:styleId="74">
    <w:name w:val="7.简介标题"/>
    <w:basedOn w:val="a2"/>
    <w:link w:val="75"/>
    <w:autoRedefine/>
    <w:qFormat/>
    <w:rsid w:val="004D5348"/>
    <w:rPr>
      <w:rFonts w:ascii="Huawei Sans" w:eastAsia="方正兰亭黑简体" w:hAnsi="Huawei Sans" w:cs="微软雅黑"/>
      <w:noProof/>
      <w:kern w:val="0"/>
      <w:sz w:val="36"/>
      <w:szCs w:val="36"/>
      <w:lang w:eastAsia="en-U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4D5348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4D5348"/>
    <w:rPr>
      <w:noProof/>
      <w:szCs w:val="32"/>
    </w:rPr>
  </w:style>
  <w:style w:type="character" w:customStyle="1" w:styleId="2Char">
    <w:name w:val="标题 2 Char"/>
    <w:aliases w:val="ALT+2 Char"/>
    <w:basedOn w:val="a3"/>
    <w:link w:val="2"/>
    <w:rsid w:val="004D5348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4D5348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4D5348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4D5348"/>
    <w:rPr>
      <w:rFonts w:ascii="Huawei Sans" w:eastAsia="方正兰亭黑简体" w:hAnsi="Huawei Sans" w:cs="微软雅黑"/>
      <w:noProof/>
      <w:sz w:val="21"/>
      <w:szCs w:val="32"/>
    </w:rPr>
  </w:style>
  <w:style w:type="paragraph" w:customStyle="1" w:styleId="30">
    <w:name w:val="3.步骤"/>
    <w:basedOn w:val="a2"/>
    <w:link w:val="3f1"/>
    <w:autoRedefine/>
    <w:qFormat/>
    <w:rsid w:val="004D5348"/>
    <w:pPr>
      <w:numPr>
        <w:ilvl w:val="5"/>
        <w:numId w:val="17"/>
      </w:numPr>
      <w:spacing w:before="160" w:after="160"/>
      <w:outlineLvl w:val="3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3f1">
    <w:name w:val="3.步骤 字符"/>
    <w:basedOn w:val="a3"/>
    <w:link w:val="30"/>
    <w:rsid w:val="004D5348"/>
    <w:rPr>
      <w:rFonts w:ascii="Huawei Sans" w:eastAsia="方正兰亭黑简体" w:hAnsi="Huawei Sans" w:cs="微软雅黑"/>
      <w:sz w:val="21"/>
    </w:rPr>
  </w:style>
  <w:style w:type="paragraph" w:customStyle="1" w:styleId="9">
    <w:name w:val="9.图片标题"/>
    <w:basedOn w:val="a2"/>
    <w:link w:val="93"/>
    <w:autoRedefine/>
    <w:qFormat/>
    <w:rsid w:val="004D534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50">
    <w:name w:val="5.表格标题"/>
    <w:basedOn w:val="a2"/>
    <w:link w:val="5c"/>
    <w:autoRedefine/>
    <w:qFormat/>
    <w:rsid w:val="004D5348"/>
    <w:pPr>
      <w:keepNext/>
      <w:numPr>
        <w:ilvl w:val="8"/>
        <w:numId w:val="17"/>
      </w:numPr>
      <w:topLinePunct w:val="0"/>
      <w:spacing w:before="160" w:line="240" w:lineRule="auto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8516FE"/>
    <w:rPr>
      <w:rFonts w:eastAsia="黑体" w:cs="Arial"/>
      <w:spacing w:val="-4"/>
      <w:kern w:val="2"/>
      <w:sz w:val="21"/>
      <w:szCs w:val="21"/>
    </w:rPr>
  </w:style>
  <w:style w:type="character" w:customStyle="1" w:styleId="9Char">
    <w:name w:val="9.图片标题 Char"/>
    <w:basedOn w:val="FigureDescription0"/>
    <w:rsid w:val="003F7FE9"/>
    <w:rPr>
      <w:rFonts w:ascii="FrutigerNext LT Regular" w:eastAsia="华文细黑" w:hAnsi="FrutigerNext LT Regular" w:cs="Arial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3"/>
    <w:link w:val="TableDescription"/>
    <w:rsid w:val="00D43185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sid w:val="00D43185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c">
    <w:name w:val="5.表格标题 字符"/>
    <w:basedOn w:val="a3"/>
    <w:link w:val="50"/>
    <w:rsid w:val="004D5348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affff3">
    <w:name w:val="代码框"/>
    <w:basedOn w:val="2f2"/>
    <w:link w:val="Char4"/>
    <w:rsid w:val="00ED476A"/>
    <w:pPr>
      <w:ind w:left="0"/>
    </w:pPr>
    <w:rPr>
      <w:b/>
    </w:rPr>
  </w:style>
  <w:style w:type="character" w:customStyle="1" w:styleId="Char4">
    <w:name w:val="代码框 Char"/>
    <w:basedOn w:val="2f3"/>
    <w:link w:val="affff3"/>
    <w:rsid w:val="00ED476A"/>
    <w:rPr>
      <w:rFonts w:ascii="Courier New" w:eastAsia="华文细黑" w:hAnsi="Courier New" w:cs="Courier New"/>
      <w:b/>
      <w:kern w:val="2"/>
      <w:sz w:val="18"/>
      <w:szCs w:val="18"/>
      <w:lang w:eastAsia="en-US"/>
    </w:rPr>
  </w:style>
  <w:style w:type="character" w:styleId="affff4">
    <w:name w:val="Intense Emphasis"/>
    <w:basedOn w:val="a3"/>
    <w:uiPriority w:val="21"/>
    <w:qFormat/>
    <w:rsid w:val="00656F74"/>
    <w:rPr>
      <w:i/>
      <w:iCs/>
      <w:color w:val="4F81BD" w:themeColor="accent1"/>
    </w:rPr>
  </w:style>
  <w:style w:type="paragraph" w:customStyle="1" w:styleId="affff5">
    <w:name w:val="带框代码"/>
    <w:basedOn w:val="2f2"/>
    <w:link w:val="Char5"/>
    <w:rsid w:val="0094173A"/>
    <w:pPr>
      <w:ind w:left="0"/>
    </w:pPr>
  </w:style>
  <w:style w:type="paragraph" w:customStyle="1" w:styleId="affff6">
    <w:name w:val="代码输入边框"/>
    <w:basedOn w:val="2f2"/>
    <w:link w:val="Char6"/>
    <w:rsid w:val="009417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character" w:customStyle="1" w:styleId="Char5">
    <w:name w:val="带框代码 Char"/>
    <w:basedOn w:val="2f3"/>
    <w:link w:val="affff5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affff7">
    <w:name w:val="原版格式"/>
    <w:basedOn w:val="2f2"/>
    <w:link w:val="Char7"/>
    <w:rsid w:val="0094173A"/>
    <w:pPr>
      <w:ind w:left="0"/>
    </w:pPr>
  </w:style>
  <w:style w:type="character" w:customStyle="1" w:styleId="Char6">
    <w:name w:val="代码输入边框 Char"/>
    <w:basedOn w:val="2f3"/>
    <w:link w:val="affff6"/>
    <w:rsid w:val="0094173A"/>
    <w:rPr>
      <w:rFonts w:ascii="Courier New" w:eastAsia="华文细黑" w:hAnsi="Courier New" w:cs="Courier New"/>
      <w:kern w:val="2"/>
      <w:sz w:val="18"/>
      <w:szCs w:val="18"/>
      <w:shd w:val="clear" w:color="auto" w:fill="F2F2F2" w:themeFill="background1" w:themeFillShade="F2"/>
      <w:lang w:eastAsia="en-US"/>
    </w:rPr>
  </w:style>
  <w:style w:type="paragraph" w:customStyle="1" w:styleId="999999">
    <w:name w:val="999999"/>
    <w:basedOn w:val="2f2"/>
    <w:link w:val="999999Char"/>
    <w:rsid w:val="0094173A"/>
    <w:pPr>
      <w:ind w:left="0"/>
    </w:pPr>
  </w:style>
  <w:style w:type="character" w:customStyle="1" w:styleId="Char7">
    <w:name w:val="原版格式 Char"/>
    <w:basedOn w:val="2f3"/>
    <w:link w:val="affff7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character" w:customStyle="1" w:styleId="999999Char">
    <w:name w:val="999999 Char"/>
    <w:basedOn w:val="2f3"/>
    <w:link w:val="999999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MTDisplayEquation">
    <w:name w:val="MTDisplayEquation"/>
    <w:basedOn w:val="1e"/>
    <w:link w:val="MTDisplayEquationChar"/>
    <w:rsid w:val="00A22C03"/>
    <w:pPr>
      <w:tabs>
        <w:tab w:val="center" w:pos="5320"/>
        <w:tab w:val="right" w:pos="9640"/>
      </w:tabs>
    </w:pPr>
    <w:rPr>
      <w:rFonts w:ascii="Courier New" w:hAnsi="Courier New" w:cs="Courier New"/>
      <w:i/>
      <w:color w:val="000000" w:themeColor="text1"/>
    </w:rPr>
  </w:style>
  <w:style w:type="character" w:customStyle="1" w:styleId="MTDisplayEquationChar">
    <w:name w:val="MTDisplayEquation Char"/>
    <w:basedOn w:val="1f"/>
    <w:link w:val="MTDisplayEquation"/>
    <w:rsid w:val="00A22C03"/>
    <w:rPr>
      <w:rFonts w:ascii="Courier New" w:eastAsia="华文细黑" w:hAnsi="Courier New" w:cs="Courier New"/>
      <w:i/>
      <w:noProof/>
      <w:color w:val="000000" w:themeColor="text1"/>
      <w:kern w:val="2"/>
      <w:sz w:val="21"/>
      <w:szCs w:val="21"/>
    </w:rPr>
  </w:style>
  <w:style w:type="table" w:styleId="5d">
    <w:name w:val="Plain Table 5"/>
    <w:basedOn w:val="a4"/>
    <w:uiPriority w:val="45"/>
    <w:rsid w:val="006C6B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3"/>
    <w:rsid w:val="007D7057"/>
  </w:style>
  <w:style w:type="character" w:customStyle="1" w:styleId="o">
    <w:name w:val="o"/>
    <w:basedOn w:val="a3"/>
    <w:rsid w:val="007D7057"/>
  </w:style>
  <w:style w:type="character" w:customStyle="1" w:styleId="p">
    <w:name w:val="p"/>
    <w:basedOn w:val="a3"/>
    <w:rsid w:val="007D7057"/>
  </w:style>
  <w:style w:type="character" w:customStyle="1" w:styleId="s1">
    <w:name w:val="s1"/>
    <w:basedOn w:val="a3"/>
    <w:rsid w:val="007D7057"/>
  </w:style>
  <w:style w:type="character" w:customStyle="1" w:styleId="c1">
    <w:name w:val="c1"/>
    <w:basedOn w:val="a3"/>
    <w:rsid w:val="007D7057"/>
  </w:style>
  <w:style w:type="character" w:styleId="affff8">
    <w:name w:val="Book Title"/>
    <w:basedOn w:val="a3"/>
    <w:uiPriority w:val="33"/>
    <w:rsid w:val="0088270A"/>
    <w:rPr>
      <w:b/>
      <w:bCs/>
      <w:i/>
      <w:iCs/>
      <w:spacing w:val="5"/>
    </w:rPr>
  </w:style>
  <w:style w:type="paragraph" w:styleId="affff9">
    <w:name w:val="Revision"/>
    <w:hidden/>
    <w:uiPriority w:val="99"/>
    <w:semiHidden/>
    <w:rsid w:val="00145638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93">
    <w:name w:val="9.图片标题 字符"/>
    <w:basedOn w:val="a3"/>
    <w:link w:val="9"/>
    <w:rsid w:val="004D5348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2f4">
    <w:name w:val="2. 命令"/>
    <w:basedOn w:val="a2"/>
    <w:link w:val="2Char0"/>
    <w:qFormat/>
    <w:rsid w:val="009066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Sans-Regular" w:eastAsia="Courier New" w:hAnsi="HuaweiSans-Regular" w:cs="微软雅黑"/>
      <w:kern w:val="0"/>
      <w:sz w:val="18"/>
      <w:szCs w:val="20"/>
    </w:rPr>
  </w:style>
  <w:style w:type="character" w:customStyle="1" w:styleId="2Char0">
    <w:name w:val="2. 命令 Char"/>
    <w:basedOn w:val="a3"/>
    <w:link w:val="2f4"/>
    <w:rsid w:val="00906696"/>
    <w:rPr>
      <w:rFonts w:ascii="HuaweiSans-Regular" w:eastAsia="Courier New" w:hAnsi="HuaweiSans-Regular" w:cs="微软雅黑"/>
      <w:sz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30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4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14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21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25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51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098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546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62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097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229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03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500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1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0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6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21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93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79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34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25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94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93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35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0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127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65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6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201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7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6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10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2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6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05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78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4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41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9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0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82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9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52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6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3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77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60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50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10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5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1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37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3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41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0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81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59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9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48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99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11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6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202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02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63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0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3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54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21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4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05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1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24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95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3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87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58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969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5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66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01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19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2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76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37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5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831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6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90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17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4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6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1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95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2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36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75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8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6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10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21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802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65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5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25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2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5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04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38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35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93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05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69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9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202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4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0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76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702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564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49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88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5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3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03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34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15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78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9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20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321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86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83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6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21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8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4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4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03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30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5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719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9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2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3FAB74-1CC0-4DFB-8B88-D5C62B12962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C226774B8D87F4D92D9D1F6859ED44E" ma:contentTypeVersion="0" ma:contentTypeDescription="新建文档。" ma:contentTypeScope="" ma:versionID="15bce46875ac2ce7cb7e987677f92e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E3AD03-7B2F-465E-A1ED-A226B06B2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799B2F-19FF-407A-BA28-4636564F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2312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liuqiwen (A)</cp:lastModifiedBy>
  <cp:revision>79</cp:revision>
  <cp:lastPrinted>2016-11-21T02:33:00Z</cp:lastPrinted>
  <dcterms:created xsi:type="dcterms:W3CDTF">2018-12-26T05:25:00Z</dcterms:created>
  <dcterms:modified xsi:type="dcterms:W3CDTF">2020-10-14T01:05:00Z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(3)cdZczUmKaoiq4Q3V2eJXbodben0da7VnJcRR2B0B65nO+Nen8bEzYxUNzg8+Cru1XUYiJETs
OJ/tJ93tCYLgo+h8kg07w03F+m15v1/GbJOgD2v/uRt5KrCyWwIIGvCHAm0EkTPdRcOPNQrg
6ym+FV43yC58MY8UFWJ7eTcbxAzpWVwSk8uDEZO8iqL26O3c1AbXOf2/YLHHIJxC6ozCLDXr
jFhxdnK/6WH99ZSAz/</vt:lpwstr>
  </property>
  <property fmtid="{D5CDD505-2E9C-101B-9397-08002B2CF9AE}" pid="15" name="_2015_ms_pID_7253431">
    <vt:lpwstr>a9Naay/fFJSqS/LhJ8osv0Fty0QbDscYw5plz5mIQwWfseGl0cMsag
/X4R+6/RKnXg78EiKVYzrtfN82PcEo1mM5dL+zDdArqn3W1CzcoopLsQzMYL933aUQaotW/9
uaNyThrQcjisuz7s0iOQktzCMe5Uk4pjuzwdPs5RC0wr2KuOI5LUfWooP32of+bmVeRTy5df
hTdDHZXR9uO632mwmfvKw2RlCqmpo5Pjn71/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SQ==</vt:lpwstr>
  </property>
  <property fmtid="{D5CDD505-2E9C-101B-9397-08002B2CF9AE}" pid="18" name="MTWinEqns">
    <vt:bool>true</vt:bool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1595570624</vt:lpwstr>
  </property>
</Properties>
</file>